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398" w:rsidRDefault="001B0002" w:rsidP="00D16398">
      <w:pPr>
        <w:pStyle w:val="Title"/>
      </w:pPr>
      <w:r>
        <w:t>Utopia business proposal</w:t>
      </w:r>
    </w:p>
    <w:sdt>
      <w:sdtPr>
        <w:rPr>
          <w:sz w:val="23"/>
          <w:szCs w:val="23"/>
        </w:rPr>
        <w:alias w:val="Subtitle"/>
        <w:tag w:val="Subtitle"/>
        <w:id w:val="1346821458"/>
        <w:placeholder>
          <w:docPart w:val="1DC3913ACABB440F887AE90FE8510BFA"/>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p w:rsidR="00D16398" w:rsidRPr="00BC3E18" w:rsidRDefault="00BC3E18" w:rsidP="00D16398">
          <w:pPr>
            <w:pStyle w:val="Subtitle"/>
            <w:rPr>
              <w:sz w:val="23"/>
              <w:szCs w:val="23"/>
            </w:rPr>
          </w:pPr>
          <w:r w:rsidRPr="00BC3E18">
            <w:rPr>
              <w:sz w:val="23"/>
              <w:szCs w:val="23"/>
            </w:rPr>
            <w:t xml:space="preserve">E-DUCATION_PWD: </w:t>
          </w:r>
          <w:r w:rsidR="00B92C4B" w:rsidRPr="00BC3E18">
            <w:rPr>
              <w:sz w:val="23"/>
              <w:szCs w:val="23"/>
              <w:lang w:val="en-CA"/>
            </w:rPr>
            <w:t>ONLINE SCHO</w:t>
          </w:r>
          <w:r w:rsidR="00F03D50" w:rsidRPr="00BC3E18">
            <w:rPr>
              <w:sz w:val="23"/>
              <w:szCs w:val="23"/>
              <w:lang w:val="en-CA"/>
            </w:rPr>
            <w:t>OL FOR PEOPLE WITH DISABILITIES</w:t>
          </w:r>
        </w:p>
      </w:sdtContent>
    </w:sdt>
    <w:p w:rsidR="00D16398" w:rsidRDefault="00D16398" w:rsidP="00D16398">
      <w:pPr>
        <w:pStyle w:val="NoSpacing"/>
        <w:rPr>
          <w:rStyle w:val="COMMENTS"/>
        </w:rPr>
      </w:pPr>
    </w:p>
    <w:p w:rsidR="003F0B33" w:rsidRDefault="003F0B33" w:rsidP="00D16398">
      <w:pPr>
        <w:pStyle w:val="NoSpacing"/>
        <w:rPr>
          <w:rStyle w:val="COMMENTS"/>
        </w:rPr>
      </w:pPr>
    </w:p>
    <w:p w:rsidR="003F0B33" w:rsidRDefault="003F0B33" w:rsidP="00D16398">
      <w:pPr>
        <w:pStyle w:val="NoSpacing"/>
        <w:rPr>
          <w:rStyle w:val="COMMENTS"/>
        </w:rPr>
      </w:pPr>
    </w:p>
    <w:p w:rsidR="003F0B33" w:rsidRDefault="003F0B33" w:rsidP="00D16398">
      <w:pPr>
        <w:pStyle w:val="NoSpacing"/>
        <w:rPr>
          <w:rStyle w:val="COMMENTS"/>
        </w:rPr>
      </w:pPr>
    </w:p>
    <w:p w:rsidR="003F0B33" w:rsidRPr="001E766B" w:rsidRDefault="003F0B33" w:rsidP="00D16398">
      <w:pPr>
        <w:pStyle w:val="NoSpacing"/>
      </w:pPr>
    </w:p>
    <w:p w:rsidR="00D16398" w:rsidRDefault="00D16398" w:rsidP="00D16398"/>
    <w:p w:rsidR="00D16398" w:rsidRDefault="00D16398" w:rsidP="00D16398">
      <w:pPr>
        <w:pStyle w:val="Heading4"/>
      </w:pPr>
      <w:r>
        <w:t>PREPARED FOR</w:t>
      </w:r>
    </w:p>
    <w:p w:rsidR="003F0B33" w:rsidRDefault="003F0B33" w:rsidP="003F0B33">
      <w:pPr>
        <w:pStyle w:val="NoSpacing"/>
      </w:pPr>
      <w:r>
        <w:t>Anna Parker</w:t>
      </w:r>
    </w:p>
    <w:p w:rsidR="003F0B33" w:rsidRDefault="003F0B33" w:rsidP="003F0B33">
      <w:pPr>
        <w:pStyle w:val="NoSpacing"/>
      </w:pPr>
      <w:r>
        <w:t>Director of Student Entrepreneurs</w:t>
      </w:r>
    </w:p>
    <w:p w:rsidR="003F0B33" w:rsidRDefault="003F0B33" w:rsidP="003F0B33">
      <w:pPr>
        <w:pStyle w:val="NoSpacing"/>
      </w:pPr>
      <w:r>
        <w:t>Government of Utopia</w:t>
      </w:r>
    </w:p>
    <w:p w:rsidR="003F0B33" w:rsidRDefault="003F0B33" w:rsidP="003F0B33">
      <w:pPr>
        <w:pStyle w:val="NoSpacing"/>
      </w:pPr>
      <w:r>
        <w:t>Toronno, Utopia</w:t>
      </w:r>
    </w:p>
    <w:p w:rsidR="00D16398" w:rsidRDefault="00D16398" w:rsidP="00D16398">
      <w:pPr>
        <w:pStyle w:val="NoSpacing"/>
      </w:pPr>
    </w:p>
    <w:p w:rsidR="007C7440" w:rsidRDefault="007C7440" w:rsidP="00D16398">
      <w:pPr>
        <w:pStyle w:val="NoSpacing"/>
      </w:pPr>
    </w:p>
    <w:p w:rsidR="00D16398" w:rsidRDefault="00D16398" w:rsidP="00D16398">
      <w:pPr>
        <w:pStyle w:val="NoSpacing"/>
      </w:pPr>
    </w:p>
    <w:p w:rsidR="00D16398" w:rsidRDefault="00D16398" w:rsidP="00D16398">
      <w:pPr>
        <w:pStyle w:val="NoSpacing"/>
      </w:pPr>
    </w:p>
    <w:p w:rsidR="00D16398" w:rsidRDefault="00D16398" w:rsidP="00D16398">
      <w:pPr>
        <w:pStyle w:val="NoSpacing"/>
      </w:pPr>
    </w:p>
    <w:p w:rsidR="00D16398" w:rsidRDefault="00D16398" w:rsidP="00D16398">
      <w:pPr>
        <w:pStyle w:val="NoSpacing"/>
      </w:pPr>
    </w:p>
    <w:p w:rsidR="00D16398" w:rsidRDefault="00D16398" w:rsidP="00D16398">
      <w:pPr>
        <w:pStyle w:val="Heading4"/>
      </w:pPr>
      <w:r>
        <w:t>prepared by</w:t>
      </w:r>
    </w:p>
    <w:p w:rsidR="003F0B33" w:rsidRDefault="003F0B33" w:rsidP="003F0B33">
      <w:pPr>
        <w:pStyle w:val="NoSpacing"/>
      </w:pPr>
      <w:r>
        <w:t>Jesus Jr.</w:t>
      </w:r>
      <w:r w:rsidR="00B76D86">
        <w:t xml:space="preserve"> ANCHETA</w:t>
      </w:r>
    </w:p>
    <w:p w:rsidR="003F0B33" w:rsidRDefault="003F0B33" w:rsidP="003F0B33">
      <w:r w:rsidRPr="00CC592C">
        <w:t>Seneca College of Applied Arts and Technology</w:t>
      </w:r>
    </w:p>
    <w:p w:rsidR="003F0B33" w:rsidRDefault="003F0B33" w:rsidP="003F0B33">
      <w:pPr>
        <w:pStyle w:val="NoSpacing"/>
      </w:pPr>
      <w:r>
        <w:t>Seneca@York Campus</w:t>
      </w:r>
    </w:p>
    <w:p w:rsidR="003F0B33" w:rsidRDefault="003F0B33" w:rsidP="003F0B33">
      <w:r>
        <w:t>Toronno, Utopia</w:t>
      </w:r>
    </w:p>
    <w:p w:rsidR="00D16398" w:rsidRDefault="00D16398" w:rsidP="00D16398">
      <w:pPr>
        <w:pStyle w:val="NoSpacing"/>
      </w:pPr>
    </w:p>
    <w:p w:rsidR="00D16398" w:rsidRDefault="00D16398" w:rsidP="00D16398">
      <w:pPr>
        <w:pStyle w:val="NoSpacing"/>
      </w:pPr>
    </w:p>
    <w:p w:rsidR="00D16398" w:rsidRDefault="00D16398" w:rsidP="00D16398">
      <w:pPr>
        <w:pStyle w:val="NoSpacing"/>
      </w:pPr>
    </w:p>
    <w:p w:rsidR="00D16398" w:rsidRDefault="00D16398" w:rsidP="00D16398">
      <w:pPr>
        <w:pStyle w:val="NoSpacing"/>
      </w:pPr>
    </w:p>
    <w:p w:rsidR="00D16398" w:rsidRDefault="00D16398" w:rsidP="00D16398">
      <w:pPr>
        <w:pStyle w:val="NoSpacing"/>
      </w:pPr>
    </w:p>
    <w:p w:rsidR="00D16398" w:rsidRDefault="002A6615" w:rsidP="00D16398">
      <w:r>
        <w:t>November 28</w:t>
      </w:r>
      <w:r w:rsidR="00D16398">
        <w:t>, 2016</w:t>
      </w:r>
    </w:p>
    <w:p w:rsidR="00D16398" w:rsidRDefault="00D16398">
      <w:r>
        <w:br w:type="page"/>
      </w:r>
    </w:p>
    <w:sdt>
      <w:sdtPr>
        <w:rPr>
          <w:rFonts w:asciiTheme="minorHAnsi" w:eastAsiaTheme="minorHAnsi" w:hAnsiTheme="minorHAnsi" w:cstheme="minorBidi"/>
          <w:color w:val="auto"/>
          <w:spacing w:val="10"/>
          <w:sz w:val="18"/>
          <w:szCs w:val="18"/>
        </w:rPr>
        <w:id w:val="-1637102665"/>
        <w:docPartObj>
          <w:docPartGallery w:val="Table of Contents"/>
          <w:docPartUnique/>
        </w:docPartObj>
      </w:sdtPr>
      <w:sdtEndPr>
        <w:rPr>
          <w:b/>
          <w:bCs/>
          <w:noProof/>
        </w:rPr>
      </w:sdtEndPr>
      <w:sdtContent>
        <w:p w:rsidR="00B717C0" w:rsidRDefault="00B717C0" w:rsidP="00B717C0">
          <w:pPr>
            <w:pStyle w:val="TOCHeading"/>
          </w:pPr>
          <w:r>
            <w:t>Table of Contents</w:t>
          </w:r>
        </w:p>
        <w:p w:rsidR="00C86873" w:rsidRDefault="00BE7C46">
          <w:pPr>
            <w:pStyle w:val="TOC2"/>
            <w:tabs>
              <w:tab w:val="right" w:leader="dot" w:pos="8630"/>
            </w:tabs>
            <w:rPr>
              <w:rFonts w:eastAsiaTheme="minorEastAsia"/>
              <w:noProof/>
              <w:spacing w:val="0"/>
              <w:sz w:val="22"/>
              <w:szCs w:val="22"/>
            </w:rPr>
          </w:pPr>
          <w:r>
            <w:fldChar w:fldCharType="begin"/>
          </w:r>
          <w:r>
            <w:instrText xml:space="preserve"> TOC \o "1-1" \h \z \t "Heading 2,2,Heading 3,3" </w:instrText>
          </w:r>
          <w:r>
            <w:fldChar w:fldCharType="separate"/>
          </w:r>
          <w:hyperlink w:anchor="_Toc468025690" w:history="1">
            <w:r w:rsidR="00C86873" w:rsidRPr="006E6893">
              <w:rPr>
                <w:rStyle w:val="Hyperlink"/>
                <w:noProof/>
              </w:rPr>
              <w:t>INTRODUCTION</w:t>
            </w:r>
            <w:r w:rsidR="00C86873">
              <w:rPr>
                <w:noProof/>
                <w:webHidden/>
              </w:rPr>
              <w:tab/>
            </w:r>
            <w:r w:rsidR="00C86873">
              <w:rPr>
                <w:noProof/>
                <w:webHidden/>
              </w:rPr>
              <w:fldChar w:fldCharType="begin"/>
            </w:r>
            <w:r w:rsidR="00C86873">
              <w:rPr>
                <w:noProof/>
                <w:webHidden/>
              </w:rPr>
              <w:instrText xml:space="preserve"> PAGEREF _Toc468025690 \h </w:instrText>
            </w:r>
            <w:r w:rsidR="00C86873">
              <w:rPr>
                <w:noProof/>
                <w:webHidden/>
              </w:rPr>
            </w:r>
            <w:r w:rsidR="00C86873">
              <w:rPr>
                <w:noProof/>
                <w:webHidden/>
              </w:rPr>
              <w:fldChar w:fldCharType="separate"/>
            </w:r>
            <w:r w:rsidR="00C86873">
              <w:rPr>
                <w:noProof/>
                <w:webHidden/>
              </w:rPr>
              <w:t>3</w:t>
            </w:r>
            <w:r w:rsidR="00C86873">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691" w:history="1">
            <w:r w:rsidRPr="006E6893">
              <w:rPr>
                <w:rStyle w:val="Hyperlink"/>
                <w:noProof/>
              </w:rPr>
              <w:t>Statement of Need</w:t>
            </w:r>
            <w:r>
              <w:rPr>
                <w:noProof/>
                <w:webHidden/>
              </w:rPr>
              <w:tab/>
            </w:r>
            <w:r>
              <w:rPr>
                <w:noProof/>
                <w:webHidden/>
              </w:rPr>
              <w:fldChar w:fldCharType="begin"/>
            </w:r>
            <w:r>
              <w:rPr>
                <w:noProof/>
                <w:webHidden/>
              </w:rPr>
              <w:instrText xml:space="preserve"> PAGEREF _Toc468025691 \h </w:instrText>
            </w:r>
            <w:r>
              <w:rPr>
                <w:noProof/>
                <w:webHidden/>
              </w:rPr>
            </w:r>
            <w:r>
              <w:rPr>
                <w:noProof/>
                <w:webHidden/>
              </w:rPr>
              <w:fldChar w:fldCharType="separate"/>
            </w:r>
            <w:r>
              <w:rPr>
                <w:noProof/>
                <w:webHidden/>
              </w:rPr>
              <w:t>3</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692" w:history="1">
            <w:r w:rsidRPr="006E6893">
              <w:rPr>
                <w:rStyle w:val="Hyperlink"/>
                <w:noProof/>
              </w:rPr>
              <w:t>Research</w:t>
            </w:r>
            <w:r>
              <w:rPr>
                <w:noProof/>
                <w:webHidden/>
              </w:rPr>
              <w:tab/>
            </w:r>
            <w:r>
              <w:rPr>
                <w:noProof/>
                <w:webHidden/>
              </w:rPr>
              <w:fldChar w:fldCharType="begin"/>
            </w:r>
            <w:r>
              <w:rPr>
                <w:noProof/>
                <w:webHidden/>
              </w:rPr>
              <w:instrText xml:space="preserve"> PAGEREF _Toc468025692 \h </w:instrText>
            </w:r>
            <w:r>
              <w:rPr>
                <w:noProof/>
                <w:webHidden/>
              </w:rPr>
            </w:r>
            <w:r>
              <w:rPr>
                <w:noProof/>
                <w:webHidden/>
              </w:rPr>
              <w:fldChar w:fldCharType="separate"/>
            </w:r>
            <w:r>
              <w:rPr>
                <w:noProof/>
                <w:webHidden/>
              </w:rPr>
              <w:t>3</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693" w:history="1">
            <w:r w:rsidRPr="006E6893">
              <w:rPr>
                <w:rStyle w:val="Hyperlink"/>
                <w:noProof/>
              </w:rPr>
              <w:t>Potential Solution</w:t>
            </w:r>
            <w:bookmarkStart w:id="0" w:name="_GoBack"/>
            <w:bookmarkEnd w:id="0"/>
            <w:r>
              <w:rPr>
                <w:noProof/>
                <w:webHidden/>
              </w:rPr>
              <w:tab/>
            </w:r>
            <w:r>
              <w:rPr>
                <w:noProof/>
                <w:webHidden/>
              </w:rPr>
              <w:fldChar w:fldCharType="begin"/>
            </w:r>
            <w:r>
              <w:rPr>
                <w:noProof/>
                <w:webHidden/>
              </w:rPr>
              <w:instrText xml:space="preserve"> PAGEREF _Toc468025693 \h </w:instrText>
            </w:r>
            <w:r>
              <w:rPr>
                <w:noProof/>
                <w:webHidden/>
              </w:rPr>
            </w:r>
            <w:r>
              <w:rPr>
                <w:noProof/>
                <w:webHidden/>
              </w:rPr>
              <w:fldChar w:fldCharType="separate"/>
            </w:r>
            <w:r>
              <w:rPr>
                <w:noProof/>
                <w:webHidden/>
              </w:rPr>
              <w:t>4</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694" w:history="1">
            <w:r w:rsidRPr="006E6893">
              <w:rPr>
                <w:rStyle w:val="Hyperlink"/>
                <w:noProof/>
              </w:rPr>
              <w:t>Information Sources</w:t>
            </w:r>
            <w:r>
              <w:rPr>
                <w:noProof/>
                <w:webHidden/>
              </w:rPr>
              <w:tab/>
            </w:r>
            <w:r>
              <w:rPr>
                <w:noProof/>
                <w:webHidden/>
              </w:rPr>
              <w:fldChar w:fldCharType="begin"/>
            </w:r>
            <w:r>
              <w:rPr>
                <w:noProof/>
                <w:webHidden/>
              </w:rPr>
              <w:instrText xml:space="preserve"> PAGEREF _Toc468025694 \h </w:instrText>
            </w:r>
            <w:r>
              <w:rPr>
                <w:noProof/>
                <w:webHidden/>
              </w:rPr>
            </w:r>
            <w:r>
              <w:rPr>
                <w:noProof/>
                <w:webHidden/>
              </w:rPr>
              <w:fldChar w:fldCharType="separate"/>
            </w:r>
            <w:r>
              <w:rPr>
                <w:noProof/>
                <w:webHidden/>
              </w:rPr>
              <w:t>4</w:t>
            </w:r>
            <w:r>
              <w:rPr>
                <w:noProof/>
                <w:webHidden/>
              </w:rPr>
              <w:fldChar w:fldCharType="end"/>
            </w:r>
          </w:hyperlink>
        </w:p>
        <w:p w:rsidR="00C86873" w:rsidRDefault="00C86873">
          <w:pPr>
            <w:pStyle w:val="TOC2"/>
            <w:tabs>
              <w:tab w:val="right" w:leader="dot" w:pos="8630"/>
            </w:tabs>
            <w:rPr>
              <w:rFonts w:eastAsiaTheme="minorEastAsia"/>
              <w:noProof/>
              <w:spacing w:val="0"/>
              <w:sz w:val="22"/>
              <w:szCs w:val="22"/>
            </w:rPr>
          </w:pPr>
          <w:hyperlink w:anchor="_Toc468025695" w:history="1">
            <w:r w:rsidRPr="006E6893">
              <w:rPr>
                <w:rStyle w:val="Hyperlink"/>
                <w:noProof/>
              </w:rPr>
              <w:t>THE PROPOSED PLAN</w:t>
            </w:r>
            <w:r>
              <w:rPr>
                <w:noProof/>
                <w:webHidden/>
              </w:rPr>
              <w:tab/>
            </w:r>
            <w:r>
              <w:rPr>
                <w:noProof/>
                <w:webHidden/>
              </w:rPr>
              <w:fldChar w:fldCharType="begin"/>
            </w:r>
            <w:r>
              <w:rPr>
                <w:noProof/>
                <w:webHidden/>
              </w:rPr>
              <w:instrText xml:space="preserve"> PAGEREF _Toc468025695 \h </w:instrText>
            </w:r>
            <w:r>
              <w:rPr>
                <w:noProof/>
                <w:webHidden/>
              </w:rPr>
            </w:r>
            <w:r>
              <w:rPr>
                <w:noProof/>
                <w:webHidden/>
              </w:rPr>
              <w:fldChar w:fldCharType="separate"/>
            </w:r>
            <w:r>
              <w:rPr>
                <w:noProof/>
                <w:webHidden/>
              </w:rPr>
              <w:t>5</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696" w:history="1">
            <w:r w:rsidRPr="006E6893">
              <w:rPr>
                <w:rStyle w:val="Hyperlink"/>
                <w:noProof/>
              </w:rPr>
              <w:t>Web application design and development</w:t>
            </w:r>
            <w:r>
              <w:rPr>
                <w:noProof/>
                <w:webHidden/>
              </w:rPr>
              <w:tab/>
            </w:r>
            <w:r>
              <w:rPr>
                <w:noProof/>
                <w:webHidden/>
              </w:rPr>
              <w:fldChar w:fldCharType="begin"/>
            </w:r>
            <w:r>
              <w:rPr>
                <w:noProof/>
                <w:webHidden/>
              </w:rPr>
              <w:instrText xml:space="preserve"> PAGEREF _Toc468025696 \h </w:instrText>
            </w:r>
            <w:r>
              <w:rPr>
                <w:noProof/>
                <w:webHidden/>
              </w:rPr>
            </w:r>
            <w:r>
              <w:rPr>
                <w:noProof/>
                <w:webHidden/>
              </w:rPr>
              <w:fldChar w:fldCharType="separate"/>
            </w:r>
            <w:r>
              <w:rPr>
                <w:noProof/>
                <w:webHidden/>
              </w:rPr>
              <w:t>5</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697" w:history="1">
            <w:r w:rsidRPr="006E6893">
              <w:rPr>
                <w:rStyle w:val="Hyperlink"/>
                <w:noProof/>
              </w:rPr>
              <w:t>Schedule</w:t>
            </w:r>
            <w:r>
              <w:rPr>
                <w:noProof/>
                <w:webHidden/>
              </w:rPr>
              <w:tab/>
            </w:r>
            <w:r>
              <w:rPr>
                <w:noProof/>
                <w:webHidden/>
              </w:rPr>
              <w:fldChar w:fldCharType="begin"/>
            </w:r>
            <w:r>
              <w:rPr>
                <w:noProof/>
                <w:webHidden/>
              </w:rPr>
              <w:instrText xml:space="preserve"> PAGEREF _Toc468025697 \h </w:instrText>
            </w:r>
            <w:r>
              <w:rPr>
                <w:noProof/>
                <w:webHidden/>
              </w:rPr>
            </w:r>
            <w:r>
              <w:rPr>
                <w:noProof/>
                <w:webHidden/>
              </w:rPr>
              <w:fldChar w:fldCharType="separate"/>
            </w:r>
            <w:r>
              <w:rPr>
                <w:noProof/>
                <w:webHidden/>
              </w:rPr>
              <w:t>6</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698" w:history="1">
            <w:r w:rsidRPr="006E6893">
              <w:rPr>
                <w:rStyle w:val="Hyperlink"/>
                <w:noProof/>
              </w:rPr>
              <w:t>Budget</w:t>
            </w:r>
            <w:r>
              <w:rPr>
                <w:noProof/>
                <w:webHidden/>
              </w:rPr>
              <w:tab/>
            </w:r>
            <w:r>
              <w:rPr>
                <w:noProof/>
                <w:webHidden/>
              </w:rPr>
              <w:fldChar w:fldCharType="begin"/>
            </w:r>
            <w:r>
              <w:rPr>
                <w:noProof/>
                <w:webHidden/>
              </w:rPr>
              <w:instrText xml:space="preserve"> PAGEREF _Toc468025698 \h </w:instrText>
            </w:r>
            <w:r>
              <w:rPr>
                <w:noProof/>
                <w:webHidden/>
              </w:rPr>
            </w:r>
            <w:r>
              <w:rPr>
                <w:noProof/>
                <w:webHidden/>
              </w:rPr>
              <w:fldChar w:fldCharType="separate"/>
            </w:r>
            <w:r>
              <w:rPr>
                <w:noProof/>
                <w:webHidden/>
              </w:rPr>
              <w:t>6</w:t>
            </w:r>
            <w:r>
              <w:rPr>
                <w:noProof/>
                <w:webHidden/>
              </w:rPr>
              <w:fldChar w:fldCharType="end"/>
            </w:r>
          </w:hyperlink>
        </w:p>
        <w:p w:rsidR="00C86873" w:rsidRDefault="00C86873">
          <w:pPr>
            <w:pStyle w:val="TOC2"/>
            <w:tabs>
              <w:tab w:val="right" w:leader="dot" w:pos="8630"/>
            </w:tabs>
            <w:rPr>
              <w:rFonts w:eastAsiaTheme="minorEastAsia"/>
              <w:noProof/>
              <w:spacing w:val="0"/>
              <w:sz w:val="22"/>
              <w:szCs w:val="22"/>
            </w:rPr>
          </w:pPr>
          <w:hyperlink w:anchor="_Toc468025699" w:history="1">
            <w:r w:rsidRPr="006E6893">
              <w:rPr>
                <w:rStyle w:val="Hyperlink"/>
                <w:noProof/>
              </w:rPr>
              <w:t>STAFFING &amp; QUALIFICATIONS</w:t>
            </w:r>
            <w:r>
              <w:rPr>
                <w:noProof/>
                <w:webHidden/>
              </w:rPr>
              <w:tab/>
            </w:r>
            <w:r>
              <w:rPr>
                <w:noProof/>
                <w:webHidden/>
              </w:rPr>
              <w:fldChar w:fldCharType="begin"/>
            </w:r>
            <w:r>
              <w:rPr>
                <w:noProof/>
                <w:webHidden/>
              </w:rPr>
              <w:instrText xml:space="preserve"> PAGEREF _Toc468025699 \h </w:instrText>
            </w:r>
            <w:r>
              <w:rPr>
                <w:noProof/>
                <w:webHidden/>
              </w:rPr>
            </w:r>
            <w:r>
              <w:rPr>
                <w:noProof/>
                <w:webHidden/>
              </w:rPr>
              <w:fldChar w:fldCharType="separate"/>
            </w:r>
            <w:r>
              <w:rPr>
                <w:noProof/>
                <w:webHidden/>
              </w:rPr>
              <w:t>7</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700" w:history="1">
            <w:r w:rsidRPr="006E6893">
              <w:rPr>
                <w:rStyle w:val="Hyperlink"/>
                <w:noProof/>
              </w:rPr>
              <w:t>Jesus Jr ANCHETA, Mr.</w:t>
            </w:r>
            <w:r>
              <w:rPr>
                <w:noProof/>
                <w:webHidden/>
              </w:rPr>
              <w:tab/>
            </w:r>
            <w:r>
              <w:rPr>
                <w:noProof/>
                <w:webHidden/>
              </w:rPr>
              <w:fldChar w:fldCharType="begin"/>
            </w:r>
            <w:r>
              <w:rPr>
                <w:noProof/>
                <w:webHidden/>
              </w:rPr>
              <w:instrText xml:space="preserve"> PAGEREF _Toc468025700 \h </w:instrText>
            </w:r>
            <w:r>
              <w:rPr>
                <w:noProof/>
                <w:webHidden/>
              </w:rPr>
            </w:r>
            <w:r>
              <w:rPr>
                <w:noProof/>
                <w:webHidden/>
              </w:rPr>
              <w:fldChar w:fldCharType="separate"/>
            </w:r>
            <w:r>
              <w:rPr>
                <w:noProof/>
                <w:webHidden/>
              </w:rPr>
              <w:t>7</w:t>
            </w:r>
            <w:r>
              <w:rPr>
                <w:noProof/>
                <w:webHidden/>
              </w:rPr>
              <w:fldChar w:fldCharType="end"/>
            </w:r>
          </w:hyperlink>
        </w:p>
        <w:p w:rsidR="00C86873" w:rsidRDefault="00C86873">
          <w:pPr>
            <w:pStyle w:val="TOC2"/>
            <w:tabs>
              <w:tab w:val="right" w:leader="dot" w:pos="8630"/>
            </w:tabs>
            <w:rPr>
              <w:rFonts w:eastAsiaTheme="minorEastAsia"/>
              <w:noProof/>
              <w:spacing w:val="0"/>
              <w:sz w:val="22"/>
              <w:szCs w:val="22"/>
            </w:rPr>
          </w:pPr>
          <w:hyperlink w:anchor="_Toc468025701" w:history="1">
            <w:r w:rsidRPr="006E6893">
              <w:rPr>
                <w:rStyle w:val="Hyperlink"/>
                <w:noProof/>
              </w:rPr>
              <w:t>REFERENCES</w:t>
            </w:r>
            <w:r>
              <w:rPr>
                <w:noProof/>
                <w:webHidden/>
              </w:rPr>
              <w:tab/>
            </w:r>
            <w:r>
              <w:rPr>
                <w:noProof/>
                <w:webHidden/>
              </w:rPr>
              <w:fldChar w:fldCharType="begin"/>
            </w:r>
            <w:r>
              <w:rPr>
                <w:noProof/>
                <w:webHidden/>
              </w:rPr>
              <w:instrText xml:space="preserve"> PAGEREF _Toc468025701 \h </w:instrText>
            </w:r>
            <w:r>
              <w:rPr>
                <w:noProof/>
                <w:webHidden/>
              </w:rPr>
            </w:r>
            <w:r>
              <w:rPr>
                <w:noProof/>
                <w:webHidden/>
              </w:rPr>
              <w:fldChar w:fldCharType="separate"/>
            </w:r>
            <w:r>
              <w:rPr>
                <w:noProof/>
                <w:webHidden/>
              </w:rPr>
              <w:t>9</w:t>
            </w:r>
            <w:r>
              <w:rPr>
                <w:noProof/>
                <w:webHidden/>
              </w:rPr>
              <w:fldChar w:fldCharType="end"/>
            </w:r>
          </w:hyperlink>
        </w:p>
        <w:p w:rsidR="00C86873" w:rsidRDefault="00C86873">
          <w:pPr>
            <w:pStyle w:val="TOC2"/>
            <w:tabs>
              <w:tab w:val="right" w:leader="dot" w:pos="8630"/>
            </w:tabs>
            <w:rPr>
              <w:rFonts w:eastAsiaTheme="minorEastAsia"/>
              <w:noProof/>
              <w:spacing w:val="0"/>
              <w:sz w:val="22"/>
              <w:szCs w:val="22"/>
            </w:rPr>
          </w:pPr>
          <w:hyperlink w:anchor="_Toc468025702" w:history="1">
            <w:r w:rsidRPr="006E6893">
              <w:rPr>
                <w:rStyle w:val="Hyperlink"/>
                <w:noProof/>
              </w:rPr>
              <w:t>CONCLUDING COMMENTS</w:t>
            </w:r>
            <w:r>
              <w:rPr>
                <w:noProof/>
                <w:webHidden/>
              </w:rPr>
              <w:tab/>
            </w:r>
            <w:r>
              <w:rPr>
                <w:noProof/>
                <w:webHidden/>
              </w:rPr>
              <w:fldChar w:fldCharType="begin"/>
            </w:r>
            <w:r>
              <w:rPr>
                <w:noProof/>
                <w:webHidden/>
              </w:rPr>
              <w:instrText xml:space="preserve"> PAGEREF _Toc468025702 \h </w:instrText>
            </w:r>
            <w:r>
              <w:rPr>
                <w:noProof/>
                <w:webHidden/>
              </w:rPr>
            </w:r>
            <w:r>
              <w:rPr>
                <w:noProof/>
                <w:webHidden/>
              </w:rPr>
              <w:fldChar w:fldCharType="separate"/>
            </w:r>
            <w:r>
              <w:rPr>
                <w:noProof/>
                <w:webHidden/>
              </w:rPr>
              <w:t>10</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703" w:history="1">
            <w:r w:rsidRPr="006E6893">
              <w:rPr>
                <w:rStyle w:val="Hyperlink"/>
                <w:noProof/>
              </w:rPr>
              <w:t>Scope of Services</w:t>
            </w:r>
            <w:r>
              <w:rPr>
                <w:noProof/>
                <w:webHidden/>
              </w:rPr>
              <w:tab/>
            </w:r>
            <w:r>
              <w:rPr>
                <w:noProof/>
                <w:webHidden/>
              </w:rPr>
              <w:fldChar w:fldCharType="begin"/>
            </w:r>
            <w:r>
              <w:rPr>
                <w:noProof/>
                <w:webHidden/>
              </w:rPr>
              <w:instrText xml:space="preserve"> PAGEREF _Toc468025703 \h </w:instrText>
            </w:r>
            <w:r>
              <w:rPr>
                <w:noProof/>
                <w:webHidden/>
              </w:rPr>
            </w:r>
            <w:r>
              <w:rPr>
                <w:noProof/>
                <w:webHidden/>
              </w:rPr>
              <w:fldChar w:fldCharType="separate"/>
            </w:r>
            <w:r>
              <w:rPr>
                <w:noProof/>
                <w:webHidden/>
              </w:rPr>
              <w:t>10</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704" w:history="1">
            <w:r w:rsidRPr="006E6893">
              <w:rPr>
                <w:rStyle w:val="Hyperlink"/>
                <w:noProof/>
              </w:rPr>
              <w:t>Benefits</w:t>
            </w:r>
            <w:r>
              <w:rPr>
                <w:noProof/>
                <w:webHidden/>
              </w:rPr>
              <w:tab/>
            </w:r>
            <w:r>
              <w:rPr>
                <w:noProof/>
                <w:webHidden/>
              </w:rPr>
              <w:fldChar w:fldCharType="begin"/>
            </w:r>
            <w:r>
              <w:rPr>
                <w:noProof/>
                <w:webHidden/>
              </w:rPr>
              <w:instrText xml:space="preserve"> PAGEREF _Toc468025704 \h </w:instrText>
            </w:r>
            <w:r>
              <w:rPr>
                <w:noProof/>
                <w:webHidden/>
              </w:rPr>
            </w:r>
            <w:r>
              <w:rPr>
                <w:noProof/>
                <w:webHidden/>
              </w:rPr>
              <w:fldChar w:fldCharType="separate"/>
            </w:r>
            <w:r>
              <w:rPr>
                <w:noProof/>
                <w:webHidden/>
              </w:rPr>
              <w:t>10</w:t>
            </w:r>
            <w:r>
              <w:rPr>
                <w:noProof/>
                <w:webHidden/>
              </w:rPr>
              <w:fldChar w:fldCharType="end"/>
            </w:r>
          </w:hyperlink>
        </w:p>
        <w:p w:rsidR="00C86873" w:rsidRDefault="00C86873">
          <w:pPr>
            <w:pStyle w:val="TOC3"/>
            <w:tabs>
              <w:tab w:val="right" w:leader="dot" w:pos="8630"/>
            </w:tabs>
            <w:rPr>
              <w:rFonts w:eastAsiaTheme="minorEastAsia"/>
              <w:noProof/>
              <w:spacing w:val="0"/>
              <w:sz w:val="22"/>
              <w:szCs w:val="22"/>
            </w:rPr>
          </w:pPr>
          <w:hyperlink w:anchor="_Toc468025705" w:history="1">
            <w:r w:rsidRPr="006E6893">
              <w:rPr>
                <w:rStyle w:val="Hyperlink"/>
                <w:noProof/>
              </w:rPr>
              <w:t>Supporting Documents</w:t>
            </w:r>
            <w:r>
              <w:rPr>
                <w:noProof/>
                <w:webHidden/>
              </w:rPr>
              <w:tab/>
            </w:r>
            <w:r>
              <w:rPr>
                <w:noProof/>
                <w:webHidden/>
              </w:rPr>
              <w:fldChar w:fldCharType="begin"/>
            </w:r>
            <w:r>
              <w:rPr>
                <w:noProof/>
                <w:webHidden/>
              </w:rPr>
              <w:instrText xml:space="preserve"> PAGEREF _Toc468025705 \h </w:instrText>
            </w:r>
            <w:r>
              <w:rPr>
                <w:noProof/>
                <w:webHidden/>
              </w:rPr>
            </w:r>
            <w:r>
              <w:rPr>
                <w:noProof/>
                <w:webHidden/>
              </w:rPr>
              <w:fldChar w:fldCharType="separate"/>
            </w:r>
            <w:r>
              <w:rPr>
                <w:noProof/>
                <w:webHidden/>
              </w:rPr>
              <w:t>10</w:t>
            </w:r>
            <w:r>
              <w:rPr>
                <w:noProof/>
                <w:webHidden/>
              </w:rPr>
              <w:fldChar w:fldCharType="end"/>
            </w:r>
          </w:hyperlink>
        </w:p>
        <w:p w:rsidR="00B717C0" w:rsidRDefault="00BE7C46" w:rsidP="00B717C0">
          <w:r>
            <w:fldChar w:fldCharType="end"/>
          </w:r>
        </w:p>
      </w:sdtContent>
    </w:sdt>
    <w:p w:rsidR="00B717C0" w:rsidRDefault="00B717C0" w:rsidP="00B717C0">
      <w:pPr>
        <w:rPr>
          <w:rFonts w:asciiTheme="majorHAnsi" w:eastAsia="Times New Roman" w:hAnsiTheme="majorHAnsi" w:cs="Times New Roman"/>
          <w:sz w:val="32"/>
        </w:rPr>
      </w:pPr>
      <w:r>
        <w:br w:type="page"/>
      </w:r>
    </w:p>
    <w:p w:rsidR="00B717C0" w:rsidRDefault="00C62042" w:rsidP="00A25FAC">
      <w:pPr>
        <w:pStyle w:val="Heading2"/>
        <w:tabs>
          <w:tab w:val="left" w:pos="3293"/>
        </w:tabs>
        <w:spacing w:after="240"/>
      </w:pPr>
      <w:bookmarkStart w:id="1" w:name="_Toc466867547"/>
      <w:bookmarkStart w:id="2" w:name="_Toc468025690"/>
      <w:r>
        <w:t>INTRODUCTION</w:t>
      </w:r>
      <w:bookmarkEnd w:id="1"/>
      <w:bookmarkEnd w:id="2"/>
    </w:p>
    <w:p w:rsidR="004A04DC" w:rsidRDefault="00C90214" w:rsidP="001D16BD">
      <w:pPr>
        <w:spacing w:line="360" w:lineRule="auto"/>
        <w:jc w:val="both"/>
      </w:pPr>
      <w:r>
        <w:t>Byte</w:t>
      </w:r>
      <w:r w:rsidR="00036D25">
        <w:t xml:space="preserve">Net Software </w:t>
      </w:r>
      <w:r>
        <w:t>Solutions Incorporated (ByteNet</w:t>
      </w:r>
      <w:r w:rsidR="00036D25">
        <w:t>) is an emerging company in web applications development</w:t>
      </w:r>
      <w:r w:rsidR="006D2DC0">
        <w:t xml:space="preserve"> founded by </w:t>
      </w:r>
      <w:r w:rsidR="00036D25">
        <w:t xml:space="preserve">a group of </w:t>
      </w:r>
      <w:r w:rsidR="00FF467C">
        <w:t xml:space="preserve">former </w:t>
      </w:r>
      <w:r w:rsidR="00036D25">
        <w:t>college students from Toronto, Canada</w:t>
      </w:r>
      <w:r w:rsidR="006D2DC0">
        <w:t xml:space="preserve">.  </w:t>
      </w:r>
      <w:r w:rsidR="00036D25">
        <w:t xml:space="preserve"> </w:t>
      </w:r>
      <w:r w:rsidR="006D2DC0">
        <w:t xml:space="preserve">We are a company with </w:t>
      </w:r>
      <w:r w:rsidR="00C33016">
        <w:t xml:space="preserve">high passion in creating web applications that promotes learning and </w:t>
      </w:r>
      <w:r w:rsidR="006D2DC0">
        <w:t xml:space="preserve">equal access to </w:t>
      </w:r>
      <w:r w:rsidR="00C33016">
        <w:t>education</w:t>
      </w:r>
      <w:r w:rsidR="006D2DC0">
        <w:t>.</w:t>
      </w:r>
      <w:r w:rsidR="00C33016">
        <w:t xml:space="preserve">  </w:t>
      </w:r>
      <w:r w:rsidR="004B44B9">
        <w:t>Most</w:t>
      </w:r>
      <w:r w:rsidR="006D2DC0">
        <w:t xml:space="preserve"> of our works </w:t>
      </w:r>
      <w:r w:rsidR="004B44B9">
        <w:t xml:space="preserve">were exceptionally endorsed by public school teachers in Toronto who </w:t>
      </w:r>
      <w:r w:rsidR="006D2DC0">
        <w:t>used</w:t>
      </w:r>
      <w:r w:rsidR="004B44B9">
        <w:t xml:space="preserve"> our web applications</w:t>
      </w:r>
      <w:r w:rsidR="006D2DC0">
        <w:t xml:space="preserve"> as </w:t>
      </w:r>
      <w:r w:rsidR="005E1F82">
        <w:t>supporting tools in educating</w:t>
      </w:r>
      <w:r w:rsidR="004B44B9">
        <w:t xml:space="preserve"> their students.</w:t>
      </w:r>
      <w:r w:rsidR="00EE3449">
        <w:t xml:space="preserve">  This proposal</w:t>
      </w:r>
      <w:r w:rsidR="009B3F0D">
        <w:t xml:space="preserve"> details our plan to create a web application</w:t>
      </w:r>
      <w:r w:rsidR="00BC3E18">
        <w:t xml:space="preserve"> (E-DUCATION_PWD)</w:t>
      </w:r>
      <w:r w:rsidR="009B3F0D">
        <w:t xml:space="preserve"> that wi</w:t>
      </w:r>
      <w:r w:rsidR="00F03D50">
        <w:t xml:space="preserve">ll </w:t>
      </w:r>
      <w:r w:rsidR="005C5763">
        <w:t>provide an</w:t>
      </w:r>
      <w:r w:rsidR="00F03D50">
        <w:t xml:space="preserve"> easy access to </w:t>
      </w:r>
      <w:r w:rsidR="005C5763">
        <w:t xml:space="preserve">high quality </w:t>
      </w:r>
      <w:r w:rsidR="00F03D50">
        <w:t>education for people with disabilities</w:t>
      </w:r>
      <w:r w:rsidR="00D66952">
        <w:t xml:space="preserve"> (PWD)</w:t>
      </w:r>
      <w:r w:rsidR="005C5763">
        <w:t>.</w:t>
      </w:r>
      <w:r>
        <w:t xml:space="preserve">  ByteNet</w:t>
      </w:r>
      <w:r w:rsidR="00C939B8">
        <w:t xml:space="preserve"> </w:t>
      </w:r>
      <w:r w:rsidR="005E1F82">
        <w:t xml:space="preserve">is looking forward the </w:t>
      </w:r>
      <w:r w:rsidR="00C939B8">
        <w:t xml:space="preserve">opportunity to </w:t>
      </w:r>
      <w:r w:rsidR="00AB5248">
        <w:t>help improve the lives of people with disabilities</w:t>
      </w:r>
      <w:r w:rsidR="00DC53DD">
        <w:t xml:space="preserve"> thru proper education</w:t>
      </w:r>
      <w:r w:rsidR="00AB5248">
        <w:t>.</w:t>
      </w:r>
    </w:p>
    <w:p w:rsidR="00B236FF" w:rsidRDefault="00C62042" w:rsidP="00240D9A">
      <w:pPr>
        <w:pStyle w:val="Heading3"/>
      </w:pPr>
      <w:bookmarkStart w:id="3" w:name="_Toc466867548"/>
      <w:bookmarkStart w:id="4" w:name="_Toc468025691"/>
      <w:r>
        <w:t>Statement of Need</w:t>
      </w:r>
      <w:bookmarkEnd w:id="3"/>
      <w:bookmarkEnd w:id="4"/>
    </w:p>
    <w:p w:rsidR="005B6CF6" w:rsidRPr="005B6CF6" w:rsidRDefault="005B6CF6" w:rsidP="001D16BD">
      <w:pPr>
        <w:spacing w:line="360" w:lineRule="auto"/>
      </w:pPr>
      <w:r>
        <w:t>Quality education that can be access easily by people with disabilities is usually constraint by several factors as stated below.</w:t>
      </w:r>
    </w:p>
    <w:p w:rsidR="004651BC" w:rsidRDefault="00022727" w:rsidP="001D16BD">
      <w:pPr>
        <w:pStyle w:val="ListParagraph"/>
        <w:numPr>
          <w:ilvl w:val="0"/>
          <w:numId w:val="11"/>
        </w:numPr>
        <w:spacing w:line="360" w:lineRule="auto"/>
        <w:jc w:val="both"/>
      </w:pPr>
      <w:r>
        <w:t xml:space="preserve">Transport to/from schools’ premises is one of biggest problem for students with people with disabilities to access education. Some educational institutions offer support for transport services however, the cost for this special arrangement </w:t>
      </w:r>
      <w:r w:rsidR="004651BC">
        <w:t>were extremely high that parents</w:t>
      </w:r>
      <w:r w:rsidR="007F78FB">
        <w:t>/students</w:t>
      </w:r>
      <w:r w:rsidR="004651BC">
        <w:t xml:space="preserve"> cannot afford.</w:t>
      </w:r>
    </w:p>
    <w:p w:rsidR="004651BC" w:rsidRDefault="004651BC" w:rsidP="001D16BD">
      <w:pPr>
        <w:pStyle w:val="ListParagraph"/>
        <w:spacing w:line="360" w:lineRule="auto"/>
        <w:jc w:val="both"/>
      </w:pPr>
    </w:p>
    <w:p w:rsidR="000E1BCB" w:rsidRDefault="004651BC" w:rsidP="001D16BD">
      <w:pPr>
        <w:pStyle w:val="ListParagraph"/>
        <w:numPr>
          <w:ilvl w:val="0"/>
          <w:numId w:val="11"/>
        </w:numPr>
        <w:spacing w:line="360" w:lineRule="auto"/>
        <w:jc w:val="both"/>
      </w:pPr>
      <w:r>
        <w:t xml:space="preserve">Discrimination and harassment by non-disabled students commonly occurs also when people with disabilities is </w:t>
      </w:r>
      <w:r w:rsidR="00731EFC">
        <w:t xml:space="preserve">in </w:t>
      </w:r>
      <w:r>
        <w:t xml:space="preserve">group with other </w:t>
      </w:r>
      <w:r w:rsidR="00731EFC">
        <w:t xml:space="preserve">non-disabled </w:t>
      </w:r>
      <w:r>
        <w:t>stud</w:t>
      </w:r>
      <w:r w:rsidR="000E1BCB">
        <w:t>ents resulting to non-concentration on their studies.</w:t>
      </w:r>
    </w:p>
    <w:p w:rsidR="000E1BCB" w:rsidRDefault="000E1BCB" w:rsidP="001D16BD">
      <w:pPr>
        <w:pStyle w:val="ListParagraph"/>
        <w:spacing w:line="360" w:lineRule="auto"/>
        <w:jc w:val="both"/>
      </w:pPr>
    </w:p>
    <w:p w:rsidR="00240D9A" w:rsidRPr="00240D9A" w:rsidRDefault="000E1BCB" w:rsidP="001D16BD">
      <w:pPr>
        <w:pStyle w:val="ListParagraph"/>
        <w:numPr>
          <w:ilvl w:val="0"/>
          <w:numId w:val="11"/>
        </w:numPr>
        <w:spacing w:line="360" w:lineRule="auto"/>
        <w:jc w:val="both"/>
      </w:pPr>
      <w:r>
        <w:t>Even with the approval of Accessibility for Ontarians with Disabilities Act or AOADA last June 13, 2005 aims to identify, prevent and remove barriers for people with disabilities, its implementation to most sectors was not highly effective most especially to public sc</w:t>
      </w:r>
      <w:r w:rsidR="007F78FB">
        <w:t xml:space="preserve">hools due to lack of funds </w:t>
      </w:r>
      <w:r>
        <w:t>from the government.</w:t>
      </w:r>
    </w:p>
    <w:p w:rsidR="00D837C5" w:rsidRDefault="00D837C5" w:rsidP="00C62042">
      <w:pPr>
        <w:pStyle w:val="Heading3"/>
      </w:pPr>
      <w:bookmarkStart w:id="5" w:name="_Toc466867549"/>
      <w:bookmarkStart w:id="6" w:name="_Toc468025692"/>
      <w:r>
        <w:t>Research</w:t>
      </w:r>
      <w:bookmarkEnd w:id="6"/>
    </w:p>
    <w:p w:rsidR="00AD6B03" w:rsidRPr="00AD6B03" w:rsidRDefault="000D7B28" w:rsidP="001D16BD">
      <w:pPr>
        <w:spacing w:line="360" w:lineRule="auto"/>
        <w:jc w:val="both"/>
      </w:pPr>
      <w:r>
        <w:t>According to</w:t>
      </w:r>
      <w:r w:rsidR="00AD6B03">
        <w:t xml:space="preserve"> research, people with disabilities find many difficulties in acce</w:t>
      </w:r>
      <w:r w:rsidR="007F78FB">
        <w:t>ssing education that affects also their</w:t>
      </w:r>
      <w:r w:rsidR="00AD6B03">
        <w:t xml:space="preserve"> </w:t>
      </w:r>
      <w:r w:rsidR="00115E9C">
        <w:t>employability</w:t>
      </w:r>
      <w:r>
        <w:t>.</w:t>
      </w:r>
    </w:p>
    <w:p w:rsidR="00D837C5" w:rsidRDefault="001A12E8" w:rsidP="001D16BD">
      <w:pPr>
        <w:pStyle w:val="ListParagraph"/>
        <w:numPr>
          <w:ilvl w:val="0"/>
          <w:numId w:val="12"/>
        </w:numPr>
        <w:spacing w:line="360" w:lineRule="auto"/>
        <w:jc w:val="both"/>
      </w:pPr>
      <w:r>
        <w:t xml:space="preserve">Per study, people with disabilities who are currently </w:t>
      </w:r>
      <w:r w:rsidRPr="001A12E8">
        <w:t>in school or had recently been in school, almost all (98%) stated that their disability directly impacted their educational experience</w:t>
      </w:r>
      <w:r>
        <w:t xml:space="preserve"> due to above problems.</w:t>
      </w:r>
    </w:p>
    <w:p w:rsidR="001A12E8" w:rsidRDefault="001A12E8" w:rsidP="001D16BD">
      <w:pPr>
        <w:pStyle w:val="ListParagraph"/>
        <w:spacing w:line="360" w:lineRule="auto"/>
        <w:jc w:val="both"/>
      </w:pPr>
    </w:p>
    <w:p w:rsidR="001A12E8" w:rsidRDefault="00AD6B03" w:rsidP="001D16BD">
      <w:pPr>
        <w:pStyle w:val="ListParagraph"/>
        <w:numPr>
          <w:ilvl w:val="0"/>
          <w:numId w:val="12"/>
        </w:numPr>
        <w:spacing w:line="360" w:lineRule="auto"/>
        <w:jc w:val="both"/>
      </w:pPr>
      <w:r>
        <w:t>T</w:t>
      </w:r>
      <w:r w:rsidRPr="00AD6B03">
        <w:t>he lack of a high school diploma may represent more of a barrier among those with disabilities. Among people who had not completed high school, 33% of those with a moderate disability were employed, compared with 50% of those with a mild disability and 65% of those without a disability.</w:t>
      </w:r>
    </w:p>
    <w:p w:rsidR="00AD6B03" w:rsidRDefault="00AD6B03" w:rsidP="001D16BD">
      <w:pPr>
        <w:pStyle w:val="ListParagraph"/>
        <w:spacing w:line="360" w:lineRule="auto"/>
      </w:pPr>
    </w:p>
    <w:p w:rsidR="00AD6B03" w:rsidRPr="00D837C5" w:rsidRDefault="000C6D2E" w:rsidP="001D16BD">
      <w:pPr>
        <w:pStyle w:val="ListParagraph"/>
        <w:numPr>
          <w:ilvl w:val="0"/>
          <w:numId w:val="12"/>
        </w:numPr>
        <w:spacing w:line="360" w:lineRule="auto"/>
        <w:jc w:val="both"/>
      </w:pPr>
      <w:r>
        <w:t xml:space="preserve">Lynda.com is currently the leading online platform that provides online courses for students.  However, their platform is not design to </w:t>
      </w:r>
      <w:r w:rsidR="007E36D7">
        <w:t>cater people with disabilities which has different needs and learning abilities.</w:t>
      </w:r>
      <w:r>
        <w:t xml:space="preserve"> </w:t>
      </w:r>
    </w:p>
    <w:p w:rsidR="00C62042" w:rsidRDefault="00C62042" w:rsidP="00C62042">
      <w:pPr>
        <w:pStyle w:val="Heading3"/>
      </w:pPr>
      <w:bookmarkStart w:id="7" w:name="_Toc468025693"/>
      <w:r>
        <w:t>Potential Solution</w:t>
      </w:r>
      <w:bookmarkEnd w:id="5"/>
      <w:bookmarkEnd w:id="7"/>
    </w:p>
    <w:p w:rsidR="00C62042" w:rsidRPr="00C62042" w:rsidRDefault="005B6CF6" w:rsidP="001D16BD">
      <w:pPr>
        <w:spacing w:line="360" w:lineRule="auto"/>
        <w:jc w:val="both"/>
      </w:pPr>
      <w:r>
        <w:t xml:space="preserve">ByteSoft conducted a thorough research on special requirements and needs for people with disabilities </w:t>
      </w:r>
      <w:r w:rsidR="001D16BD">
        <w:t>to attain a quality education at their convenience.  The outcome of this research proposed below solution.</w:t>
      </w:r>
    </w:p>
    <w:p w:rsidR="00C62042" w:rsidRPr="00BC3E18" w:rsidRDefault="00BC1467" w:rsidP="00C62042">
      <w:pPr>
        <w:pStyle w:val="Heading4"/>
        <w:rPr>
          <w:sz w:val="19"/>
          <w:szCs w:val="19"/>
        </w:rPr>
      </w:pPr>
      <w:r w:rsidRPr="00BC3E18">
        <w:rPr>
          <w:sz w:val="19"/>
          <w:szCs w:val="19"/>
        </w:rPr>
        <w:t>SOLUTION</w:t>
      </w:r>
      <w:r w:rsidR="001D16BD" w:rsidRPr="00BC3E18">
        <w:rPr>
          <w:sz w:val="19"/>
          <w:szCs w:val="19"/>
        </w:rPr>
        <w:t xml:space="preserve">: </w:t>
      </w:r>
      <w:r w:rsidR="00BC3E18" w:rsidRPr="00BC3E18">
        <w:rPr>
          <w:sz w:val="19"/>
          <w:szCs w:val="19"/>
        </w:rPr>
        <w:t xml:space="preserve">e-ducation_pwd: </w:t>
      </w:r>
      <w:r w:rsidR="001D16BD" w:rsidRPr="00BC3E18">
        <w:rPr>
          <w:sz w:val="19"/>
          <w:szCs w:val="19"/>
        </w:rPr>
        <w:t>Online school for people with disabilities</w:t>
      </w:r>
    </w:p>
    <w:p w:rsidR="00F54E9F" w:rsidRDefault="00017F7C" w:rsidP="009A39B5">
      <w:pPr>
        <w:spacing w:line="360" w:lineRule="auto"/>
        <w:jc w:val="both"/>
      </w:pPr>
      <w:r>
        <w:t>Th</w:t>
      </w:r>
      <w:r w:rsidR="00BC1467">
        <w:t xml:space="preserve">is proposed online school for </w:t>
      </w:r>
      <w:r w:rsidR="00D66952">
        <w:t>PWD</w:t>
      </w:r>
      <w:r w:rsidR="00BC1467">
        <w:t xml:space="preserve"> is a web application that will be accessible thru inter</w:t>
      </w:r>
      <w:r w:rsidR="00F54E9F">
        <w:t>net and can eliminate the need to travel to attend classes at school</w:t>
      </w:r>
      <w:r w:rsidR="00BC1467">
        <w:t>.  Unlike the regular online school offered by colleges/universities, this platform will be managed by actual instructors that has specialization in teaching people with disabilities like abilities to communicate in sign language</w:t>
      </w:r>
      <w:r w:rsidR="00F54E9F">
        <w:t xml:space="preserve">.  </w:t>
      </w:r>
    </w:p>
    <w:p w:rsidR="00C62042" w:rsidRDefault="00F54E9F" w:rsidP="009A39B5">
      <w:pPr>
        <w:spacing w:line="360" w:lineRule="auto"/>
        <w:jc w:val="both"/>
      </w:pPr>
      <w:r>
        <w:t xml:space="preserve">The main </w:t>
      </w:r>
      <w:r w:rsidR="00D96576">
        <w:t>feature</w:t>
      </w:r>
      <w:r>
        <w:t xml:space="preserve"> of this web application is a real-time</w:t>
      </w:r>
      <w:r w:rsidR="00D96576">
        <w:t xml:space="preserve"> video/audio conference</w:t>
      </w:r>
      <w:r>
        <w:t xml:space="preserve"> between the instructor and </w:t>
      </w:r>
      <w:r w:rsidR="00D96576">
        <w:t>student</w:t>
      </w:r>
      <w:r>
        <w:t>s to deliver the classes which can be viewed simultaneously</w:t>
      </w:r>
      <w:r w:rsidR="00D96576">
        <w:t xml:space="preserve">.  Progress of students can be monitored also in their profiles in this </w:t>
      </w:r>
      <w:r w:rsidR="009A39B5">
        <w:t xml:space="preserve">web </w:t>
      </w:r>
      <w:r w:rsidR="00D96576">
        <w:t xml:space="preserve">application including submission of their assignments.  </w:t>
      </w:r>
      <w:r w:rsidR="009A39B5">
        <w:t>Students using this web app</w:t>
      </w:r>
      <w:r>
        <w:t xml:space="preserve"> allow</w:t>
      </w:r>
      <w:r w:rsidR="009A39B5">
        <w:t xml:space="preserve"> them to interact with other studen</w:t>
      </w:r>
      <w:r w:rsidR="00D875E5">
        <w:t xml:space="preserve">ts that will help them improve their social skills.  Another good feature of this web application is an online library that will help each student do their research related to their courses without the need to open </w:t>
      </w:r>
      <w:r w:rsidR="005E1F82">
        <w:t>another</w:t>
      </w:r>
      <w:r w:rsidR="00D875E5">
        <w:t xml:space="preserve"> browser.</w:t>
      </w:r>
    </w:p>
    <w:p w:rsidR="00C62042" w:rsidRDefault="00C62042" w:rsidP="00C62042">
      <w:pPr>
        <w:pStyle w:val="Heading3"/>
      </w:pPr>
      <w:bookmarkStart w:id="8" w:name="_Toc466867550"/>
      <w:bookmarkStart w:id="9" w:name="_Toc468025694"/>
      <w:r>
        <w:t>Information Sources</w:t>
      </w:r>
      <w:bookmarkEnd w:id="8"/>
      <w:bookmarkEnd w:id="9"/>
    </w:p>
    <w:p w:rsidR="00C07E10" w:rsidRDefault="00C07E10" w:rsidP="00D66952">
      <w:pPr>
        <w:spacing w:after="0" w:line="360" w:lineRule="auto"/>
      </w:pPr>
      <w:r>
        <w:t xml:space="preserve">Learning Disabilities Association of Ontario, </w:t>
      </w:r>
      <w:r w:rsidRPr="00C07E10">
        <w:rPr>
          <w:i/>
        </w:rPr>
        <w:t>“Learning Disabilities Statistics</w:t>
      </w:r>
      <w:r>
        <w:t>”, 2015,</w:t>
      </w:r>
    </w:p>
    <w:p w:rsidR="00CD1C6A" w:rsidRDefault="00C07E10" w:rsidP="00D66952">
      <w:pPr>
        <w:spacing w:line="360" w:lineRule="auto"/>
        <w:ind w:left="720"/>
      </w:pPr>
      <w:r w:rsidRPr="00C07E10">
        <w:t>http://www.ldao.ca/introduction-to-ldsadhd/articles/about-lds/learning-disabilities-statistics/</w:t>
      </w:r>
      <w:r>
        <w:t>.  Accessed November 26, 2016.</w:t>
      </w:r>
      <w:bookmarkStart w:id="10" w:name="_Toc466867551"/>
    </w:p>
    <w:p w:rsidR="00AB6D87" w:rsidRDefault="00C07E10" w:rsidP="00D66952">
      <w:pPr>
        <w:spacing w:line="360" w:lineRule="auto"/>
      </w:pPr>
      <w:r>
        <w:rPr>
          <w:i/>
        </w:rPr>
        <w:t>“Access to Education for Students with a Disability: Barriers and Difficulties”</w:t>
      </w:r>
      <w:r>
        <w:t xml:space="preserve">, Australian Human </w:t>
      </w:r>
      <w:r w:rsidR="00AB6D87">
        <w:tab/>
      </w:r>
      <w:r>
        <w:t>Rights Commission</w:t>
      </w:r>
      <w:r w:rsidR="00AB6D87">
        <w:t xml:space="preserve">, </w:t>
      </w:r>
      <w:r w:rsidR="00AB6D87" w:rsidRPr="00AB6D87">
        <w:t>https://www.humanrights.gov.au/publications/access-education-</w:t>
      </w:r>
      <w:r w:rsidR="00AB6D87">
        <w:tab/>
      </w:r>
      <w:r w:rsidR="00AB6D87" w:rsidRPr="00AB6D87">
        <w:t>students-disability-barriers-and-difficulties</w:t>
      </w:r>
      <w:r w:rsidR="00AB6D87">
        <w:t>. Accessed November 26, 2016.</w:t>
      </w:r>
    </w:p>
    <w:p w:rsidR="00CD1C6A" w:rsidRDefault="00CD1C6A" w:rsidP="00D66952">
      <w:pPr>
        <w:spacing w:after="0" w:line="360" w:lineRule="auto"/>
      </w:pPr>
      <w:r>
        <w:t>“</w:t>
      </w:r>
      <w:r>
        <w:rPr>
          <w:i/>
        </w:rPr>
        <w:t>Persons with Disabilities and Employment</w:t>
      </w:r>
      <w:r w:rsidR="00AB6D87">
        <w:rPr>
          <w:i/>
        </w:rPr>
        <w:t xml:space="preserve">”, </w:t>
      </w:r>
      <w:r>
        <w:t>Statistics Canada</w:t>
      </w:r>
      <w:r w:rsidR="00AB6D87">
        <w:t>,</w:t>
      </w:r>
      <w:r>
        <w:t xml:space="preserve"> November 27, 2015, </w:t>
      </w:r>
    </w:p>
    <w:p w:rsidR="00D66952" w:rsidRDefault="00D66952" w:rsidP="00D66952">
      <w:pPr>
        <w:spacing w:after="0" w:line="360" w:lineRule="auto"/>
        <w:ind w:firstLine="720"/>
      </w:pPr>
      <w:r w:rsidRPr="00D66952">
        <w:t>http://www.statcan.gc.ca/pub/75-006-x/2014001/article/14115-eng.htm</w:t>
      </w:r>
    </w:p>
    <w:p w:rsidR="00D66952" w:rsidRDefault="00AB6D87" w:rsidP="00D66952">
      <w:pPr>
        <w:spacing w:line="360" w:lineRule="auto"/>
        <w:ind w:firstLine="720"/>
      </w:pPr>
      <w:r>
        <w:t>Accessed November 26, 2016.</w:t>
      </w:r>
    </w:p>
    <w:p w:rsidR="00D66952" w:rsidRDefault="00AD458B" w:rsidP="00D66952">
      <w:pPr>
        <w:spacing w:after="0" w:line="360" w:lineRule="auto"/>
      </w:pPr>
      <w:r>
        <w:t xml:space="preserve">Lynda.com from LinkedIn, </w:t>
      </w:r>
      <w:r w:rsidRPr="00AD458B">
        <w:rPr>
          <w:i/>
        </w:rPr>
        <w:t>“</w:t>
      </w:r>
      <w:r>
        <w:rPr>
          <w:i/>
        </w:rPr>
        <w:t>Lynda</w:t>
      </w:r>
      <w:r w:rsidRPr="00AD458B">
        <w:rPr>
          <w:i/>
        </w:rPr>
        <w:t>: About us”,</w:t>
      </w:r>
      <w:r>
        <w:t xml:space="preserve"> </w:t>
      </w:r>
      <w:r w:rsidR="001D16BD" w:rsidRPr="00AD458B">
        <w:t>https://www.lynda.com/aboutus/</w:t>
      </w:r>
      <w:r>
        <w:t xml:space="preserve">. </w:t>
      </w:r>
    </w:p>
    <w:p w:rsidR="00CD1C6A" w:rsidRDefault="00AD458B" w:rsidP="00D66952">
      <w:pPr>
        <w:spacing w:after="0" w:line="360" w:lineRule="auto"/>
        <w:ind w:firstLine="720"/>
      </w:pPr>
      <w:r>
        <w:t>Accessed November 26, 2016.</w:t>
      </w:r>
    </w:p>
    <w:p w:rsidR="0067037F" w:rsidRDefault="00C62042" w:rsidP="00D444F4">
      <w:pPr>
        <w:pStyle w:val="Heading2"/>
      </w:pPr>
      <w:bookmarkStart w:id="11" w:name="_Toc468025695"/>
      <w:r>
        <w:t>THE PROPOSED PLAN</w:t>
      </w:r>
      <w:bookmarkEnd w:id="10"/>
      <w:bookmarkEnd w:id="11"/>
    </w:p>
    <w:p w:rsidR="00D444F4" w:rsidRPr="00D444F4" w:rsidRDefault="00D444F4" w:rsidP="00D444F4"/>
    <w:p w:rsidR="00C62042" w:rsidRDefault="00FF467C" w:rsidP="00C62042">
      <w:pPr>
        <w:pStyle w:val="Heading3"/>
      </w:pPr>
      <w:bookmarkStart w:id="12" w:name="_Toc468025696"/>
      <w:r>
        <w:t>Web application</w:t>
      </w:r>
      <w:r w:rsidR="0067037F">
        <w:t xml:space="preserve"> design and development</w:t>
      </w:r>
      <w:bookmarkEnd w:id="12"/>
    </w:p>
    <w:p w:rsidR="00C62042" w:rsidRDefault="00EA3E82" w:rsidP="00B717C0">
      <w:r>
        <w:t>Design and d</w:t>
      </w:r>
      <w:r w:rsidR="0067037F">
        <w:t>evelopment of a web</w:t>
      </w:r>
      <w:r w:rsidR="00C96502">
        <w:t>-based software</w:t>
      </w:r>
      <w:r>
        <w:t xml:space="preserve"> follow</w:t>
      </w:r>
      <w:r w:rsidR="00C96502">
        <w:t>s</w:t>
      </w:r>
      <w:r>
        <w:t xml:space="preserve"> </w:t>
      </w:r>
      <w:r w:rsidR="00C96502">
        <w:t>six-stage process as described below.</w:t>
      </w:r>
    </w:p>
    <w:p w:rsidR="00C62042" w:rsidRDefault="00C96502" w:rsidP="00C62042">
      <w:pPr>
        <w:pStyle w:val="Heading4"/>
      </w:pPr>
      <w:r>
        <w:t>STAGE 1. PLANNING AND REQUIREMENTS GATHERING</w:t>
      </w:r>
    </w:p>
    <w:p w:rsidR="00203181" w:rsidRDefault="00C96502" w:rsidP="00754E3E">
      <w:pPr>
        <w:spacing w:line="360" w:lineRule="auto"/>
        <w:jc w:val="both"/>
      </w:pPr>
      <w:bookmarkStart w:id="13" w:name="_Toc466867553"/>
      <w:r>
        <w:t xml:space="preserve">It is performed by </w:t>
      </w:r>
      <w:r w:rsidR="00110C2F">
        <w:t>the project manager with inputs from potential clients gathered thru interviews and online surveys.  The information gathered will be used to plan the technical approach</w:t>
      </w:r>
      <w:r w:rsidR="009352AB">
        <w:t xml:space="preserve"> to implement the project and to understand operational risks involved.</w:t>
      </w:r>
    </w:p>
    <w:p w:rsidR="009352AB" w:rsidRDefault="009352AB" w:rsidP="009352AB">
      <w:pPr>
        <w:pStyle w:val="Heading4"/>
      </w:pPr>
      <w:r>
        <w:t>STAGE 2. defining the requir</w:t>
      </w:r>
      <w:r w:rsidR="00CB5C54">
        <w:t>e</w:t>
      </w:r>
      <w:r>
        <w:t>ments</w:t>
      </w:r>
    </w:p>
    <w:p w:rsidR="00CB5C54" w:rsidRDefault="00CB5C54" w:rsidP="00754E3E">
      <w:pPr>
        <w:spacing w:line="360" w:lineRule="auto"/>
        <w:jc w:val="both"/>
      </w:pPr>
      <w:r>
        <w:t>This stage defined clearly the exact requirements of the project and its limitation.  This will be documented</w:t>
      </w:r>
      <w:r w:rsidR="00497842">
        <w:t xml:space="preserve"> as project requirements</w:t>
      </w:r>
      <w:r>
        <w:t xml:space="preserve"> and w</w:t>
      </w:r>
      <w:r w:rsidR="00497842">
        <w:t>ill be approved by the customer.  This approved document will be used as a reference during the design and development stages.</w:t>
      </w:r>
    </w:p>
    <w:p w:rsidR="00497842" w:rsidRDefault="00497842" w:rsidP="00497842">
      <w:pPr>
        <w:pStyle w:val="Heading4"/>
      </w:pPr>
      <w:r>
        <w:t xml:space="preserve">STAGE 3. </w:t>
      </w:r>
      <w:r w:rsidR="001A4CFD">
        <w:t>designing the project</w:t>
      </w:r>
    </w:p>
    <w:p w:rsidR="001A4CFD" w:rsidRDefault="00130EBA" w:rsidP="00754E3E">
      <w:pPr>
        <w:spacing w:line="360" w:lineRule="auto"/>
        <w:jc w:val="both"/>
      </w:pPr>
      <w:r>
        <w:t>Based on the approved project requirements in stage 2, technical analysts of the team will come out with a project design that clearly defines all architectural</w:t>
      </w:r>
      <w:r w:rsidR="004620A5">
        <w:t xml:space="preserve"> requirements (e.g. platform, OS, programming languages, UIs, APIs), budget and time constraints.  This will be reviewed and approved by all important stakeholders before it will proceed to the development stage.</w:t>
      </w:r>
    </w:p>
    <w:p w:rsidR="00D444F4" w:rsidRDefault="00D444F4" w:rsidP="00D444F4">
      <w:pPr>
        <w:pStyle w:val="Heading4"/>
      </w:pPr>
      <w:r>
        <w:t>STAGE 4. DEVELOPING the project</w:t>
      </w:r>
    </w:p>
    <w:p w:rsidR="00D54733" w:rsidRDefault="00107289" w:rsidP="00754E3E">
      <w:pPr>
        <w:spacing w:line="360" w:lineRule="auto"/>
        <w:jc w:val="both"/>
      </w:pPr>
      <w:r>
        <w:t xml:space="preserve">Actual development of the project is done on this stage by </w:t>
      </w:r>
      <w:r w:rsidR="005442BB">
        <w:t>project leader and programmers</w:t>
      </w:r>
      <w:r>
        <w:t xml:space="preserve">.  </w:t>
      </w:r>
      <w:r w:rsidR="00A41007">
        <w:t>They build the project based from the approved design and use the specified programming tools as indicated</w:t>
      </w:r>
      <w:r w:rsidR="005442BB">
        <w:t xml:space="preserve"> in the design</w:t>
      </w:r>
      <w:r w:rsidR="00A41007">
        <w:t xml:space="preserve"> as well.  Programmers must follow the coding guidelines by the organization and build only as per the approved design.</w:t>
      </w:r>
    </w:p>
    <w:p w:rsidR="00A41007" w:rsidRDefault="005C379B" w:rsidP="00A41007">
      <w:pPr>
        <w:pStyle w:val="Heading4"/>
      </w:pPr>
      <w:r>
        <w:t>STAGE 5</w:t>
      </w:r>
      <w:r w:rsidR="00A41007">
        <w:t xml:space="preserve">. </w:t>
      </w:r>
      <w:r w:rsidR="001D6D5D">
        <w:t>TESTING</w:t>
      </w:r>
      <w:r w:rsidR="00A41007">
        <w:t xml:space="preserve"> the project</w:t>
      </w:r>
    </w:p>
    <w:p w:rsidR="001D6D5D" w:rsidRPr="001D6D5D" w:rsidRDefault="001D6D5D" w:rsidP="00754E3E">
      <w:pPr>
        <w:spacing w:line="360" w:lineRule="auto"/>
        <w:jc w:val="both"/>
      </w:pPr>
      <w:r>
        <w:t xml:space="preserve">This stage </w:t>
      </w:r>
      <w:r w:rsidR="00ED7D7F">
        <w:t xml:space="preserve">is testing the project for defects that has been reported, tracked, fixed and retested until it </w:t>
      </w:r>
      <w:r w:rsidR="005C379B">
        <w:t>reaches</w:t>
      </w:r>
      <w:r w:rsidR="00ED7D7F">
        <w:t xml:space="preserve"> the required quality standard defined in the requirements of the project.</w:t>
      </w:r>
    </w:p>
    <w:p w:rsidR="005C379B" w:rsidRDefault="005C379B" w:rsidP="005C379B">
      <w:pPr>
        <w:pStyle w:val="Heading4"/>
      </w:pPr>
      <w:r>
        <w:t>STAGE 6. DEPLOY</w:t>
      </w:r>
      <w:r w:rsidR="00DC76A0">
        <w:t>ment and maintenance</w:t>
      </w:r>
    </w:p>
    <w:p w:rsidR="009352AB" w:rsidRDefault="005442BB" w:rsidP="00754E3E">
      <w:pPr>
        <w:spacing w:line="360" w:lineRule="auto"/>
        <w:jc w:val="both"/>
      </w:pPr>
      <w:r>
        <w:t xml:space="preserve">The project is released to the customers and used in a real-world environment. </w:t>
      </w:r>
      <w:r w:rsidR="00DC76A0">
        <w:t xml:space="preserve">Trainings are provided to customers by our technical coach in our team. Upgrades, </w:t>
      </w:r>
      <w:r w:rsidR="00CF5543">
        <w:t>maintenance and support is also provided on this stage.</w:t>
      </w:r>
    </w:p>
    <w:p w:rsidR="00B333FF" w:rsidRDefault="00B333FF" w:rsidP="00203181"/>
    <w:p w:rsidR="00203181" w:rsidRDefault="00203181" w:rsidP="00203181">
      <w:pPr>
        <w:pStyle w:val="Heading3"/>
      </w:pPr>
      <w:bookmarkStart w:id="14" w:name="_Toc468025697"/>
      <w:r>
        <w:t>Schedule</w:t>
      </w:r>
      <w:bookmarkEnd w:id="14"/>
    </w:p>
    <w:p w:rsidR="002604DD" w:rsidRDefault="002604DD" w:rsidP="00754E3E">
      <w:pPr>
        <w:spacing w:line="360" w:lineRule="auto"/>
        <w:jc w:val="both"/>
      </w:pPr>
      <w:r>
        <w:t>The following schedule is only an estimate and can be adjusted to a fixed schedule of completion after project design has been approved. Estimated completion date is July 17, 2017 if project commence on December 1, 2016.</w:t>
      </w:r>
    </w:p>
    <w:tbl>
      <w:tblPr>
        <w:tblStyle w:val="TableGridLight"/>
        <w:tblW w:w="0" w:type="auto"/>
        <w:tblLook w:val="04A0" w:firstRow="1" w:lastRow="0" w:firstColumn="1" w:lastColumn="0" w:noHBand="0" w:noVBand="1"/>
      </w:tblPr>
      <w:tblGrid>
        <w:gridCol w:w="867"/>
        <w:gridCol w:w="3718"/>
        <w:gridCol w:w="1800"/>
        <w:gridCol w:w="2245"/>
      </w:tblGrid>
      <w:tr w:rsidR="002604DD" w:rsidRPr="002604DD" w:rsidTr="00B333FF">
        <w:trPr>
          <w:trHeight w:val="432"/>
        </w:trPr>
        <w:tc>
          <w:tcPr>
            <w:tcW w:w="867" w:type="dxa"/>
            <w:vAlign w:val="center"/>
          </w:tcPr>
          <w:p w:rsidR="002604DD" w:rsidRPr="002604DD" w:rsidRDefault="00B333FF" w:rsidP="00B333FF">
            <w:pPr>
              <w:jc w:val="center"/>
              <w:rPr>
                <w:b/>
              </w:rPr>
            </w:pPr>
            <w:r>
              <w:rPr>
                <w:b/>
              </w:rPr>
              <w:t>Stages</w:t>
            </w:r>
          </w:p>
        </w:tc>
        <w:tc>
          <w:tcPr>
            <w:tcW w:w="3718" w:type="dxa"/>
            <w:vAlign w:val="center"/>
          </w:tcPr>
          <w:p w:rsidR="002604DD" w:rsidRPr="002604DD" w:rsidRDefault="002604DD" w:rsidP="00B333FF">
            <w:pPr>
              <w:jc w:val="center"/>
              <w:rPr>
                <w:b/>
              </w:rPr>
            </w:pPr>
            <w:r w:rsidRPr="002604DD">
              <w:rPr>
                <w:b/>
              </w:rPr>
              <w:t>Tasks</w:t>
            </w:r>
          </w:p>
        </w:tc>
        <w:tc>
          <w:tcPr>
            <w:tcW w:w="1800" w:type="dxa"/>
            <w:vAlign w:val="center"/>
          </w:tcPr>
          <w:p w:rsidR="002604DD" w:rsidRPr="002604DD" w:rsidRDefault="002604DD" w:rsidP="00B333FF">
            <w:pPr>
              <w:jc w:val="center"/>
              <w:rPr>
                <w:b/>
              </w:rPr>
            </w:pPr>
            <w:r w:rsidRPr="002604DD">
              <w:rPr>
                <w:b/>
              </w:rPr>
              <w:t>Days Required</w:t>
            </w:r>
          </w:p>
        </w:tc>
        <w:tc>
          <w:tcPr>
            <w:tcW w:w="2245" w:type="dxa"/>
            <w:vAlign w:val="center"/>
          </w:tcPr>
          <w:p w:rsidR="002604DD" w:rsidRPr="002604DD" w:rsidRDefault="002604DD" w:rsidP="00B333FF">
            <w:pPr>
              <w:jc w:val="center"/>
              <w:rPr>
                <w:b/>
              </w:rPr>
            </w:pPr>
            <w:r w:rsidRPr="002604DD">
              <w:rPr>
                <w:b/>
              </w:rPr>
              <w:t>Completion Date</w:t>
            </w:r>
          </w:p>
        </w:tc>
      </w:tr>
      <w:tr w:rsidR="002604DD" w:rsidTr="00B333FF">
        <w:trPr>
          <w:trHeight w:val="432"/>
        </w:trPr>
        <w:tc>
          <w:tcPr>
            <w:tcW w:w="867" w:type="dxa"/>
            <w:vAlign w:val="center"/>
          </w:tcPr>
          <w:p w:rsidR="002604DD" w:rsidRDefault="00B333FF" w:rsidP="00B333FF">
            <w:pPr>
              <w:jc w:val="center"/>
            </w:pPr>
            <w:r>
              <w:t>1</w:t>
            </w:r>
          </w:p>
        </w:tc>
        <w:tc>
          <w:tcPr>
            <w:tcW w:w="3718" w:type="dxa"/>
            <w:vAlign w:val="center"/>
          </w:tcPr>
          <w:p w:rsidR="002604DD" w:rsidRDefault="00B333FF" w:rsidP="00B333FF">
            <w:r>
              <w:t>Planning and requirements gathering</w:t>
            </w:r>
          </w:p>
        </w:tc>
        <w:tc>
          <w:tcPr>
            <w:tcW w:w="1800" w:type="dxa"/>
            <w:vAlign w:val="center"/>
          </w:tcPr>
          <w:p w:rsidR="00E54AB4" w:rsidRDefault="00E54AB4" w:rsidP="00E54AB4">
            <w:pPr>
              <w:jc w:val="center"/>
            </w:pPr>
            <w:r>
              <w:t>30</w:t>
            </w:r>
          </w:p>
        </w:tc>
        <w:tc>
          <w:tcPr>
            <w:tcW w:w="2245" w:type="dxa"/>
            <w:vAlign w:val="center"/>
          </w:tcPr>
          <w:p w:rsidR="002604DD" w:rsidRDefault="00E54AB4" w:rsidP="00B333FF">
            <w:pPr>
              <w:jc w:val="center"/>
            </w:pPr>
            <w:r>
              <w:t>January 09, 2017</w:t>
            </w:r>
          </w:p>
        </w:tc>
      </w:tr>
      <w:tr w:rsidR="002604DD" w:rsidTr="00B333FF">
        <w:trPr>
          <w:trHeight w:val="432"/>
        </w:trPr>
        <w:tc>
          <w:tcPr>
            <w:tcW w:w="867" w:type="dxa"/>
            <w:vAlign w:val="center"/>
          </w:tcPr>
          <w:p w:rsidR="002604DD" w:rsidRDefault="00B333FF" w:rsidP="00B333FF">
            <w:pPr>
              <w:jc w:val="center"/>
            </w:pPr>
            <w:r>
              <w:t>2</w:t>
            </w:r>
          </w:p>
        </w:tc>
        <w:tc>
          <w:tcPr>
            <w:tcW w:w="3718" w:type="dxa"/>
            <w:vAlign w:val="center"/>
          </w:tcPr>
          <w:p w:rsidR="002604DD" w:rsidRDefault="00B333FF" w:rsidP="00B333FF">
            <w:r>
              <w:t>Defining the requirements</w:t>
            </w:r>
          </w:p>
        </w:tc>
        <w:tc>
          <w:tcPr>
            <w:tcW w:w="1800" w:type="dxa"/>
            <w:vAlign w:val="center"/>
          </w:tcPr>
          <w:p w:rsidR="002604DD" w:rsidRDefault="00E54AB4" w:rsidP="00B333FF">
            <w:pPr>
              <w:jc w:val="center"/>
            </w:pPr>
            <w:r>
              <w:t>15</w:t>
            </w:r>
          </w:p>
        </w:tc>
        <w:tc>
          <w:tcPr>
            <w:tcW w:w="2245" w:type="dxa"/>
            <w:vAlign w:val="center"/>
          </w:tcPr>
          <w:p w:rsidR="002604DD" w:rsidRDefault="00E54AB4" w:rsidP="00B333FF">
            <w:pPr>
              <w:jc w:val="center"/>
            </w:pPr>
            <w:r>
              <w:t>January 30, 2017</w:t>
            </w:r>
          </w:p>
        </w:tc>
      </w:tr>
      <w:tr w:rsidR="002604DD" w:rsidTr="00B333FF">
        <w:trPr>
          <w:trHeight w:val="432"/>
        </w:trPr>
        <w:tc>
          <w:tcPr>
            <w:tcW w:w="867" w:type="dxa"/>
            <w:vAlign w:val="center"/>
          </w:tcPr>
          <w:p w:rsidR="002604DD" w:rsidRDefault="00B333FF" w:rsidP="00B333FF">
            <w:pPr>
              <w:jc w:val="center"/>
            </w:pPr>
            <w:r>
              <w:t>3</w:t>
            </w:r>
          </w:p>
        </w:tc>
        <w:tc>
          <w:tcPr>
            <w:tcW w:w="3718" w:type="dxa"/>
            <w:vAlign w:val="center"/>
          </w:tcPr>
          <w:p w:rsidR="002604DD" w:rsidRDefault="00B333FF" w:rsidP="00B333FF">
            <w:r>
              <w:t>Designing the project</w:t>
            </w:r>
          </w:p>
        </w:tc>
        <w:tc>
          <w:tcPr>
            <w:tcW w:w="1800" w:type="dxa"/>
            <w:vAlign w:val="center"/>
          </w:tcPr>
          <w:p w:rsidR="002604DD" w:rsidRDefault="00B179BA" w:rsidP="00B333FF">
            <w:pPr>
              <w:jc w:val="center"/>
            </w:pPr>
            <w:r>
              <w:t>35</w:t>
            </w:r>
          </w:p>
        </w:tc>
        <w:tc>
          <w:tcPr>
            <w:tcW w:w="2245" w:type="dxa"/>
            <w:vAlign w:val="center"/>
          </w:tcPr>
          <w:p w:rsidR="002604DD" w:rsidRDefault="00B179BA" w:rsidP="00B333FF">
            <w:pPr>
              <w:jc w:val="center"/>
            </w:pPr>
            <w:r>
              <w:t>March 09</w:t>
            </w:r>
            <w:r w:rsidR="00E54AB4">
              <w:t>, 2017</w:t>
            </w:r>
          </w:p>
        </w:tc>
      </w:tr>
      <w:tr w:rsidR="002604DD" w:rsidTr="00B333FF">
        <w:trPr>
          <w:trHeight w:val="432"/>
        </w:trPr>
        <w:tc>
          <w:tcPr>
            <w:tcW w:w="867" w:type="dxa"/>
            <w:vAlign w:val="center"/>
          </w:tcPr>
          <w:p w:rsidR="002604DD" w:rsidRDefault="00B333FF" w:rsidP="00B333FF">
            <w:pPr>
              <w:jc w:val="center"/>
            </w:pPr>
            <w:r>
              <w:t>4</w:t>
            </w:r>
          </w:p>
        </w:tc>
        <w:tc>
          <w:tcPr>
            <w:tcW w:w="3718" w:type="dxa"/>
            <w:vAlign w:val="center"/>
          </w:tcPr>
          <w:p w:rsidR="002604DD" w:rsidRDefault="00B333FF" w:rsidP="00B333FF">
            <w:r>
              <w:t>Developing the project</w:t>
            </w:r>
          </w:p>
        </w:tc>
        <w:tc>
          <w:tcPr>
            <w:tcW w:w="1800" w:type="dxa"/>
            <w:vAlign w:val="center"/>
          </w:tcPr>
          <w:p w:rsidR="002604DD" w:rsidRDefault="00B179BA" w:rsidP="00B333FF">
            <w:pPr>
              <w:jc w:val="center"/>
            </w:pPr>
            <w:r>
              <w:t>100</w:t>
            </w:r>
          </w:p>
        </w:tc>
        <w:tc>
          <w:tcPr>
            <w:tcW w:w="2245" w:type="dxa"/>
            <w:vAlign w:val="center"/>
          </w:tcPr>
          <w:p w:rsidR="002604DD" w:rsidRDefault="00142C4B" w:rsidP="00B333FF">
            <w:pPr>
              <w:jc w:val="center"/>
            </w:pPr>
            <w:r>
              <w:t>June 12, 2017</w:t>
            </w:r>
          </w:p>
        </w:tc>
      </w:tr>
      <w:tr w:rsidR="002604DD" w:rsidTr="00B333FF">
        <w:trPr>
          <w:trHeight w:val="432"/>
        </w:trPr>
        <w:tc>
          <w:tcPr>
            <w:tcW w:w="867" w:type="dxa"/>
            <w:vAlign w:val="center"/>
          </w:tcPr>
          <w:p w:rsidR="002604DD" w:rsidRDefault="00B333FF" w:rsidP="00B333FF">
            <w:pPr>
              <w:jc w:val="center"/>
            </w:pPr>
            <w:r>
              <w:t>5</w:t>
            </w:r>
          </w:p>
        </w:tc>
        <w:tc>
          <w:tcPr>
            <w:tcW w:w="3718" w:type="dxa"/>
            <w:vAlign w:val="center"/>
          </w:tcPr>
          <w:p w:rsidR="002604DD" w:rsidRDefault="00B333FF" w:rsidP="00B333FF">
            <w:r>
              <w:t>Testing the project</w:t>
            </w:r>
          </w:p>
        </w:tc>
        <w:tc>
          <w:tcPr>
            <w:tcW w:w="1800" w:type="dxa"/>
            <w:vAlign w:val="center"/>
          </w:tcPr>
          <w:p w:rsidR="002604DD" w:rsidRDefault="00142C4B" w:rsidP="00B333FF">
            <w:pPr>
              <w:jc w:val="center"/>
            </w:pPr>
            <w:r>
              <w:t>15</w:t>
            </w:r>
          </w:p>
        </w:tc>
        <w:tc>
          <w:tcPr>
            <w:tcW w:w="2245" w:type="dxa"/>
            <w:vAlign w:val="center"/>
          </w:tcPr>
          <w:p w:rsidR="002604DD" w:rsidRDefault="00142C4B" w:rsidP="00B333FF">
            <w:pPr>
              <w:jc w:val="center"/>
            </w:pPr>
            <w:r>
              <w:t>June 30, 2017</w:t>
            </w:r>
          </w:p>
        </w:tc>
      </w:tr>
      <w:tr w:rsidR="002604DD" w:rsidTr="00B333FF">
        <w:trPr>
          <w:trHeight w:val="432"/>
        </w:trPr>
        <w:tc>
          <w:tcPr>
            <w:tcW w:w="867" w:type="dxa"/>
            <w:vAlign w:val="center"/>
          </w:tcPr>
          <w:p w:rsidR="002604DD" w:rsidRDefault="00B333FF" w:rsidP="00B333FF">
            <w:pPr>
              <w:jc w:val="center"/>
            </w:pPr>
            <w:r>
              <w:t>6</w:t>
            </w:r>
          </w:p>
        </w:tc>
        <w:tc>
          <w:tcPr>
            <w:tcW w:w="3718" w:type="dxa"/>
            <w:vAlign w:val="center"/>
          </w:tcPr>
          <w:p w:rsidR="002604DD" w:rsidRDefault="00B333FF" w:rsidP="00B333FF">
            <w:r>
              <w:t>Deploying the project</w:t>
            </w:r>
          </w:p>
        </w:tc>
        <w:tc>
          <w:tcPr>
            <w:tcW w:w="1800" w:type="dxa"/>
            <w:vAlign w:val="center"/>
          </w:tcPr>
          <w:p w:rsidR="002604DD" w:rsidRDefault="00142C4B" w:rsidP="00B333FF">
            <w:pPr>
              <w:jc w:val="center"/>
            </w:pPr>
            <w:r>
              <w:t>15</w:t>
            </w:r>
          </w:p>
        </w:tc>
        <w:tc>
          <w:tcPr>
            <w:tcW w:w="2245" w:type="dxa"/>
            <w:vAlign w:val="center"/>
          </w:tcPr>
          <w:p w:rsidR="002604DD" w:rsidRDefault="00142C4B" w:rsidP="00B333FF">
            <w:pPr>
              <w:jc w:val="center"/>
            </w:pPr>
            <w:r>
              <w:t>July 10, 2017</w:t>
            </w:r>
          </w:p>
        </w:tc>
      </w:tr>
    </w:tbl>
    <w:p w:rsidR="00203181" w:rsidRDefault="002604DD" w:rsidP="00203181">
      <w:r>
        <w:t xml:space="preserve"> </w:t>
      </w:r>
    </w:p>
    <w:p w:rsidR="00375B6A" w:rsidRDefault="00375B6A" w:rsidP="00203181"/>
    <w:p w:rsidR="00203181" w:rsidRDefault="00203181" w:rsidP="00203181">
      <w:pPr>
        <w:pStyle w:val="Heading3"/>
      </w:pPr>
      <w:bookmarkStart w:id="15" w:name="_Toc468025698"/>
      <w:r>
        <w:t>Budget</w:t>
      </w:r>
      <w:bookmarkEnd w:id="15"/>
    </w:p>
    <w:p w:rsidR="00203181" w:rsidRDefault="007101CB" w:rsidP="00754E3E">
      <w:pPr>
        <w:spacing w:line="360" w:lineRule="auto"/>
        <w:jc w:val="both"/>
      </w:pPr>
      <w:r>
        <w:t>Development and operational cost</w:t>
      </w:r>
      <w:r w:rsidR="00E50D46">
        <w:t xml:space="preserve"> of this project from</w:t>
      </w:r>
      <w:r>
        <w:t xml:space="preserve"> start to completion is estimated as</w:t>
      </w:r>
      <w:r w:rsidR="00E50D46">
        <w:t xml:space="preserve"> </w:t>
      </w:r>
      <w:r w:rsidR="004A411F">
        <w:rPr>
          <w:b/>
        </w:rPr>
        <w:t>CAD</w:t>
      </w:r>
      <w:r w:rsidR="00202E81">
        <w:rPr>
          <w:b/>
        </w:rPr>
        <w:t>180</w:t>
      </w:r>
      <w:r w:rsidR="00E50D46" w:rsidRPr="004A411F">
        <w:rPr>
          <w:b/>
        </w:rPr>
        <w:t>,000</w:t>
      </w:r>
      <w:r w:rsidR="00E50D46">
        <w:t xml:space="preserve">.  </w:t>
      </w:r>
      <w:r>
        <w:t>Breakdown of this total cost is defined on below table.</w:t>
      </w:r>
    </w:p>
    <w:tbl>
      <w:tblPr>
        <w:tblStyle w:val="TableGridLight"/>
        <w:tblW w:w="0" w:type="auto"/>
        <w:tblLook w:val="04A0" w:firstRow="1" w:lastRow="0" w:firstColumn="1" w:lastColumn="0" w:noHBand="0" w:noVBand="1"/>
      </w:tblPr>
      <w:tblGrid>
        <w:gridCol w:w="867"/>
        <w:gridCol w:w="5698"/>
        <w:gridCol w:w="1980"/>
      </w:tblGrid>
      <w:tr w:rsidR="001A15A0" w:rsidRPr="002604DD" w:rsidTr="001A15A0">
        <w:trPr>
          <w:trHeight w:val="432"/>
        </w:trPr>
        <w:tc>
          <w:tcPr>
            <w:tcW w:w="867" w:type="dxa"/>
            <w:vAlign w:val="center"/>
          </w:tcPr>
          <w:p w:rsidR="001A15A0" w:rsidRPr="002604DD" w:rsidRDefault="001A15A0" w:rsidP="00AD6B03">
            <w:pPr>
              <w:jc w:val="center"/>
              <w:rPr>
                <w:b/>
              </w:rPr>
            </w:pPr>
            <w:r>
              <w:rPr>
                <w:b/>
              </w:rPr>
              <w:t>Item</w:t>
            </w:r>
          </w:p>
        </w:tc>
        <w:tc>
          <w:tcPr>
            <w:tcW w:w="5698" w:type="dxa"/>
            <w:vAlign w:val="center"/>
          </w:tcPr>
          <w:p w:rsidR="001A15A0" w:rsidRPr="002604DD" w:rsidRDefault="001A15A0" w:rsidP="00AD6B03">
            <w:pPr>
              <w:jc w:val="center"/>
              <w:rPr>
                <w:b/>
              </w:rPr>
            </w:pPr>
            <w:r>
              <w:rPr>
                <w:b/>
              </w:rPr>
              <w:t>Description</w:t>
            </w:r>
          </w:p>
        </w:tc>
        <w:tc>
          <w:tcPr>
            <w:tcW w:w="1980" w:type="dxa"/>
            <w:vAlign w:val="center"/>
          </w:tcPr>
          <w:p w:rsidR="001A15A0" w:rsidRPr="002604DD" w:rsidRDefault="001A15A0" w:rsidP="00AD6B03">
            <w:pPr>
              <w:jc w:val="center"/>
              <w:rPr>
                <w:b/>
              </w:rPr>
            </w:pPr>
            <w:r>
              <w:rPr>
                <w:b/>
              </w:rPr>
              <w:t>Cost (CAD)</w:t>
            </w:r>
          </w:p>
        </w:tc>
      </w:tr>
      <w:tr w:rsidR="001A15A0" w:rsidTr="007C3FA6">
        <w:trPr>
          <w:trHeight w:val="576"/>
        </w:trPr>
        <w:tc>
          <w:tcPr>
            <w:tcW w:w="867" w:type="dxa"/>
            <w:vAlign w:val="center"/>
          </w:tcPr>
          <w:p w:rsidR="001A15A0" w:rsidRDefault="001A15A0" w:rsidP="00AD6B03">
            <w:pPr>
              <w:jc w:val="center"/>
            </w:pPr>
            <w:r>
              <w:t>1</w:t>
            </w:r>
          </w:p>
        </w:tc>
        <w:tc>
          <w:tcPr>
            <w:tcW w:w="5698" w:type="dxa"/>
            <w:vAlign w:val="center"/>
          </w:tcPr>
          <w:p w:rsidR="001A15A0" w:rsidRDefault="001A15A0" w:rsidP="00AD6B03">
            <w:r>
              <w:t>Development cost (includes surveys, salaries for systems analysts, programmers and project lead)</w:t>
            </w:r>
          </w:p>
        </w:tc>
        <w:tc>
          <w:tcPr>
            <w:tcW w:w="1980" w:type="dxa"/>
            <w:vAlign w:val="center"/>
          </w:tcPr>
          <w:p w:rsidR="001A15A0" w:rsidRDefault="001A15A0" w:rsidP="007101CB">
            <w:pPr>
              <w:jc w:val="right"/>
            </w:pPr>
            <w:r>
              <w:t>100,000.00</w:t>
            </w:r>
          </w:p>
        </w:tc>
      </w:tr>
      <w:tr w:rsidR="001A15A0" w:rsidTr="007C3FA6">
        <w:trPr>
          <w:trHeight w:val="576"/>
        </w:trPr>
        <w:tc>
          <w:tcPr>
            <w:tcW w:w="867" w:type="dxa"/>
            <w:vAlign w:val="center"/>
          </w:tcPr>
          <w:p w:rsidR="001A15A0" w:rsidRDefault="001A15A0" w:rsidP="00AD6B03">
            <w:pPr>
              <w:jc w:val="center"/>
            </w:pPr>
            <w:r>
              <w:t>2</w:t>
            </w:r>
          </w:p>
        </w:tc>
        <w:tc>
          <w:tcPr>
            <w:tcW w:w="5698" w:type="dxa"/>
            <w:vAlign w:val="center"/>
          </w:tcPr>
          <w:p w:rsidR="001A15A0" w:rsidRDefault="001A15A0" w:rsidP="00AD6B03">
            <w:r>
              <w:t>Rental office cost</w:t>
            </w:r>
            <w:r w:rsidR="00156D45">
              <w:t xml:space="preserve"> (for 6 months)</w:t>
            </w:r>
          </w:p>
        </w:tc>
        <w:tc>
          <w:tcPr>
            <w:tcW w:w="1980" w:type="dxa"/>
            <w:vAlign w:val="center"/>
          </w:tcPr>
          <w:p w:rsidR="001A15A0" w:rsidRDefault="009641F5" w:rsidP="007101CB">
            <w:pPr>
              <w:jc w:val="right"/>
            </w:pPr>
            <w:r>
              <w:t>10</w:t>
            </w:r>
            <w:r w:rsidR="001A15A0">
              <w:t>,000.00</w:t>
            </w:r>
          </w:p>
        </w:tc>
      </w:tr>
      <w:tr w:rsidR="001A15A0" w:rsidTr="007C3FA6">
        <w:trPr>
          <w:trHeight w:val="576"/>
        </w:trPr>
        <w:tc>
          <w:tcPr>
            <w:tcW w:w="867" w:type="dxa"/>
            <w:vAlign w:val="center"/>
          </w:tcPr>
          <w:p w:rsidR="001A15A0" w:rsidRDefault="001A15A0" w:rsidP="00AD6B03">
            <w:pPr>
              <w:jc w:val="center"/>
            </w:pPr>
            <w:r>
              <w:t>3</w:t>
            </w:r>
          </w:p>
        </w:tc>
        <w:tc>
          <w:tcPr>
            <w:tcW w:w="5698" w:type="dxa"/>
            <w:vAlign w:val="center"/>
          </w:tcPr>
          <w:p w:rsidR="001A15A0" w:rsidRDefault="001A15A0" w:rsidP="00AD6B03">
            <w:r>
              <w:t>Equipment cost (e.g. software tools, computers, i-cloud subscription)</w:t>
            </w:r>
          </w:p>
        </w:tc>
        <w:tc>
          <w:tcPr>
            <w:tcW w:w="1980" w:type="dxa"/>
            <w:vAlign w:val="center"/>
          </w:tcPr>
          <w:p w:rsidR="001A15A0" w:rsidRDefault="001A15A0" w:rsidP="007101CB">
            <w:pPr>
              <w:jc w:val="right"/>
            </w:pPr>
            <w:r>
              <w:t>50,000.00</w:t>
            </w:r>
          </w:p>
        </w:tc>
      </w:tr>
      <w:tr w:rsidR="001A15A0" w:rsidTr="007C3FA6">
        <w:trPr>
          <w:trHeight w:val="576"/>
        </w:trPr>
        <w:tc>
          <w:tcPr>
            <w:tcW w:w="867" w:type="dxa"/>
            <w:vAlign w:val="center"/>
          </w:tcPr>
          <w:p w:rsidR="001A15A0" w:rsidRDefault="001A15A0" w:rsidP="00AD6B03">
            <w:pPr>
              <w:jc w:val="center"/>
            </w:pPr>
            <w:r>
              <w:t>4</w:t>
            </w:r>
          </w:p>
        </w:tc>
        <w:tc>
          <w:tcPr>
            <w:tcW w:w="5698" w:type="dxa"/>
            <w:vAlign w:val="center"/>
          </w:tcPr>
          <w:p w:rsidR="001A15A0" w:rsidRDefault="001A15A0" w:rsidP="00AD6B03">
            <w:r>
              <w:t>Office supplies</w:t>
            </w:r>
            <w:r w:rsidR="009641F5">
              <w:t xml:space="preserve"> &amp; utilities</w:t>
            </w:r>
          </w:p>
        </w:tc>
        <w:tc>
          <w:tcPr>
            <w:tcW w:w="1980" w:type="dxa"/>
            <w:vAlign w:val="center"/>
          </w:tcPr>
          <w:p w:rsidR="001A15A0" w:rsidRDefault="009641F5" w:rsidP="001A15A0">
            <w:pPr>
              <w:jc w:val="right"/>
            </w:pPr>
            <w:r>
              <w:t>5</w:t>
            </w:r>
            <w:r w:rsidR="001A15A0">
              <w:t>,000.00</w:t>
            </w:r>
          </w:p>
        </w:tc>
      </w:tr>
      <w:tr w:rsidR="000D0A69" w:rsidRPr="000D0A69" w:rsidTr="000D0A69">
        <w:trPr>
          <w:trHeight w:val="629"/>
        </w:trPr>
        <w:tc>
          <w:tcPr>
            <w:tcW w:w="867" w:type="dxa"/>
            <w:vAlign w:val="center"/>
          </w:tcPr>
          <w:p w:rsidR="000D0A69" w:rsidRPr="000D0A69" w:rsidRDefault="000D0A69" w:rsidP="00AD6B03">
            <w:pPr>
              <w:jc w:val="center"/>
            </w:pPr>
            <w:r w:rsidRPr="000D0A69">
              <w:t>5</w:t>
            </w:r>
          </w:p>
        </w:tc>
        <w:tc>
          <w:tcPr>
            <w:tcW w:w="5698" w:type="dxa"/>
            <w:vAlign w:val="center"/>
          </w:tcPr>
          <w:p w:rsidR="000D0A69" w:rsidRPr="000D0A69" w:rsidRDefault="000D0A69" w:rsidP="00AD6B03">
            <w:r>
              <w:t>1-month maintenance and support after successful deployment</w:t>
            </w:r>
          </w:p>
        </w:tc>
        <w:tc>
          <w:tcPr>
            <w:tcW w:w="1980" w:type="dxa"/>
            <w:vAlign w:val="center"/>
          </w:tcPr>
          <w:p w:rsidR="000D0A69" w:rsidRPr="000D0A69" w:rsidRDefault="000D0A69" w:rsidP="001A15A0">
            <w:pPr>
              <w:jc w:val="right"/>
            </w:pPr>
            <w:r>
              <w:t>5,000.00</w:t>
            </w:r>
          </w:p>
        </w:tc>
      </w:tr>
      <w:tr w:rsidR="001A15A0" w:rsidRPr="001A15A0" w:rsidTr="001A15A0">
        <w:trPr>
          <w:trHeight w:val="432"/>
        </w:trPr>
        <w:tc>
          <w:tcPr>
            <w:tcW w:w="867" w:type="dxa"/>
            <w:vAlign w:val="center"/>
          </w:tcPr>
          <w:p w:rsidR="001A15A0" w:rsidRPr="001A15A0" w:rsidRDefault="001A15A0" w:rsidP="00AD6B03">
            <w:pPr>
              <w:jc w:val="center"/>
              <w:rPr>
                <w:b/>
              </w:rPr>
            </w:pPr>
          </w:p>
        </w:tc>
        <w:tc>
          <w:tcPr>
            <w:tcW w:w="5698" w:type="dxa"/>
            <w:vAlign w:val="center"/>
          </w:tcPr>
          <w:p w:rsidR="001A15A0" w:rsidRPr="001A15A0" w:rsidRDefault="001A15A0" w:rsidP="00AD6B03">
            <w:pPr>
              <w:rPr>
                <w:b/>
              </w:rPr>
            </w:pPr>
            <w:r w:rsidRPr="001A15A0">
              <w:rPr>
                <w:b/>
              </w:rPr>
              <w:t xml:space="preserve">Total </w:t>
            </w:r>
          </w:p>
        </w:tc>
        <w:tc>
          <w:tcPr>
            <w:tcW w:w="1980" w:type="dxa"/>
            <w:vAlign w:val="center"/>
          </w:tcPr>
          <w:p w:rsidR="001A15A0" w:rsidRPr="001A15A0" w:rsidRDefault="000D0A69" w:rsidP="001A15A0">
            <w:pPr>
              <w:jc w:val="right"/>
              <w:rPr>
                <w:b/>
              </w:rPr>
            </w:pPr>
            <w:r>
              <w:rPr>
                <w:b/>
              </w:rPr>
              <w:t>CAD 180</w:t>
            </w:r>
            <w:r w:rsidR="001A15A0" w:rsidRPr="001A15A0">
              <w:rPr>
                <w:b/>
              </w:rPr>
              <w:t>,000.00</w:t>
            </w:r>
          </w:p>
        </w:tc>
      </w:tr>
    </w:tbl>
    <w:p w:rsidR="008A41AC" w:rsidRPr="008A41AC" w:rsidRDefault="008A41AC" w:rsidP="008A41AC"/>
    <w:p w:rsidR="008A41AC" w:rsidRDefault="008A41AC" w:rsidP="008A41AC">
      <w:pPr>
        <w:pStyle w:val="Heading2"/>
        <w:spacing w:before="0"/>
      </w:pPr>
    </w:p>
    <w:p w:rsidR="008A41AC" w:rsidRPr="008A41AC" w:rsidRDefault="008A41AC" w:rsidP="008A41AC"/>
    <w:p w:rsidR="008A41AC" w:rsidRPr="008A41AC" w:rsidRDefault="008A41AC" w:rsidP="008A41AC"/>
    <w:p w:rsidR="00455674" w:rsidRDefault="00203181" w:rsidP="008A41AC">
      <w:pPr>
        <w:pStyle w:val="Heading2"/>
        <w:spacing w:before="0"/>
      </w:pPr>
      <w:bookmarkStart w:id="16" w:name="_Toc468025699"/>
      <w:r>
        <w:t>STAFFING &amp; QUALIFICATIONS</w:t>
      </w:r>
      <w:bookmarkEnd w:id="16"/>
    </w:p>
    <w:p w:rsidR="008A41AC" w:rsidRPr="008A41AC" w:rsidRDefault="008A41AC" w:rsidP="008A41AC"/>
    <w:p w:rsidR="00BC1CB2" w:rsidRDefault="00455674" w:rsidP="00754E3E">
      <w:pPr>
        <w:spacing w:line="360" w:lineRule="auto"/>
        <w:jc w:val="both"/>
      </w:pPr>
      <w:r>
        <w:t>Jesus Jr Ancheta</w:t>
      </w:r>
      <w:r w:rsidR="007C3FA6">
        <w:t xml:space="preserve"> is a well-experience project manager for web application </w:t>
      </w:r>
      <w:r w:rsidR="0037006F">
        <w:t>development</w:t>
      </w:r>
      <w:r w:rsidR="00531783">
        <w:t xml:space="preserve"> for more than 5 years.  He led</w:t>
      </w:r>
      <w:r w:rsidR="007C3FA6">
        <w:t xml:space="preserve"> major projects like the newly deployed w</w:t>
      </w:r>
      <w:r w:rsidR="00531783">
        <w:t xml:space="preserve">eb-based payroll system of </w:t>
      </w:r>
      <w:r w:rsidR="007C3FA6">
        <w:t>Air Canada,</w:t>
      </w:r>
      <w:r w:rsidR="00531783">
        <w:t xml:space="preserve"> online inventory system of Holt Renfrew and online booking system of Expedia.ca.  He will lead the project from planning up to deployment.</w:t>
      </w:r>
    </w:p>
    <w:p w:rsidR="00D566BB" w:rsidRDefault="00D566BB" w:rsidP="00D566BB"/>
    <w:p w:rsidR="00BC1CB2" w:rsidRPr="00ED0CA1" w:rsidRDefault="004262F9" w:rsidP="00ED0CA1">
      <w:pPr>
        <w:pStyle w:val="Heading3"/>
      </w:pPr>
      <w:bookmarkStart w:id="17" w:name="_Toc468025700"/>
      <w:r>
        <w:t xml:space="preserve">Jesus </w:t>
      </w:r>
      <w:r w:rsidR="000F5BFF">
        <w:t>Jr ANCHETA</w:t>
      </w:r>
      <w:r w:rsidR="00203181">
        <w:t xml:space="preserve">, </w:t>
      </w:r>
      <w:r>
        <w:t>Mr.</w:t>
      </w:r>
      <w:bookmarkEnd w:id="17"/>
    </w:p>
    <w:p w:rsidR="00BC1CB2" w:rsidRPr="00ED0CA1" w:rsidRDefault="00BC1CB2" w:rsidP="00ED0CA1">
      <w:pPr>
        <w:spacing w:after="0" w:line="240" w:lineRule="auto"/>
        <w:jc w:val="center"/>
        <w:rPr>
          <w:b/>
        </w:rPr>
      </w:pPr>
      <w:r w:rsidRPr="00ED0CA1">
        <w:rPr>
          <w:b/>
        </w:rPr>
        <w:t>JESUS JR ANCHETA</w:t>
      </w:r>
    </w:p>
    <w:p w:rsidR="00BC1CB2" w:rsidRPr="00ED0CA1" w:rsidRDefault="00BC1CB2" w:rsidP="00ED0CA1">
      <w:pPr>
        <w:spacing w:after="0" w:line="240" w:lineRule="auto"/>
        <w:jc w:val="center"/>
      </w:pPr>
      <w:r w:rsidRPr="00ED0CA1">
        <w:t xml:space="preserve">Toronto ON M6A 1W8 • (647) 778 7210 • </w:t>
      </w:r>
      <w:hyperlink r:id="rId8" w:history="1">
        <w:r w:rsidRPr="00ED0CA1">
          <w:t>janchetajr@gmail.com</w:t>
        </w:r>
      </w:hyperlink>
    </w:p>
    <w:p w:rsidR="00BC1CB2" w:rsidRPr="00ED0CA1" w:rsidRDefault="006C5EDA" w:rsidP="00ED0CA1">
      <w:pPr>
        <w:spacing w:after="0" w:line="240" w:lineRule="auto"/>
        <w:jc w:val="center"/>
      </w:pPr>
      <w:hyperlink r:id="rId9" w:history="1">
        <w:r w:rsidR="00BC1CB2" w:rsidRPr="00ED0CA1">
          <w:t>https://ca.linkedin.com/in/jancheta</w:t>
        </w:r>
      </w:hyperlink>
    </w:p>
    <w:p w:rsidR="00BC1CB2" w:rsidRPr="00ED0CA1" w:rsidRDefault="00BC1CB2" w:rsidP="00A93ADC">
      <w:pPr>
        <w:jc w:val="center"/>
      </w:pPr>
      <w:r w:rsidRPr="00ED0CA1">
        <w:rPr>
          <w:noProof/>
        </w:rPr>
        <mc:AlternateContent>
          <mc:Choice Requires="wps">
            <w:drawing>
              <wp:anchor distT="0" distB="0" distL="114300" distR="114300" simplePos="0" relativeHeight="251659264" behindDoc="0" locked="0" layoutInCell="1" allowOverlap="1" wp14:anchorId="6996DEDE" wp14:editId="5BF0D45F">
                <wp:simplePos x="0" y="0"/>
                <wp:positionH relativeFrom="column">
                  <wp:posOffset>19050</wp:posOffset>
                </wp:positionH>
                <wp:positionV relativeFrom="paragraph">
                  <wp:posOffset>93981</wp:posOffset>
                </wp:positionV>
                <wp:extent cx="615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AAA0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4pt" to="48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" strokecolor="black [3040]"/>
            </w:pict>
          </mc:Fallback>
        </mc:AlternateContent>
      </w:r>
    </w:p>
    <w:p w:rsidR="00BC1CB2" w:rsidRPr="00ED0CA1" w:rsidRDefault="00BC1CB2" w:rsidP="00BC1CB2">
      <w:pPr>
        <w:rPr>
          <w:b/>
        </w:rPr>
      </w:pPr>
      <w:r w:rsidRPr="00ED0CA1">
        <w:rPr>
          <w:b/>
        </w:rPr>
        <w:t>OBJECTIVE</w:t>
      </w:r>
    </w:p>
    <w:p w:rsidR="00BC1CB2" w:rsidRPr="00ED0CA1" w:rsidRDefault="00BC1CB2" w:rsidP="00BC1CB2">
      <w:pPr>
        <w:ind w:left="360"/>
      </w:pPr>
      <w:r w:rsidRPr="00ED0CA1">
        <w:t>To obtain a coop position in IT field where I can further develop my technical skills, and apply my logistical and administrative backgrounds to make positive contributions to your company.</w:t>
      </w:r>
    </w:p>
    <w:p w:rsidR="00BC1CB2" w:rsidRPr="00ED0CA1" w:rsidRDefault="00BC1CB2" w:rsidP="00BC1CB2">
      <w:pPr>
        <w:ind w:left="360"/>
      </w:pPr>
    </w:p>
    <w:p w:rsidR="00BC1CB2" w:rsidRPr="00ED0CA1" w:rsidRDefault="00BC1CB2" w:rsidP="00BC1CB2">
      <w:pPr>
        <w:rPr>
          <w:b/>
        </w:rPr>
      </w:pPr>
      <w:r w:rsidRPr="00ED0CA1">
        <w:rPr>
          <w:b/>
        </w:rPr>
        <w:t>PROFILE</w:t>
      </w:r>
    </w:p>
    <w:p w:rsidR="00BC1CB2" w:rsidRPr="00ED0CA1" w:rsidRDefault="00BC1CB2" w:rsidP="00BC1CB2">
      <w:pPr>
        <w:numPr>
          <w:ilvl w:val="0"/>
          <w:numId w:val="7"/>
        </w:numPr>
        <w:spacing w:after="0" w:line="240" w:lineRule="auto"/>
      </w:pPr>
      <w:r w:rsidRPr="00ED0CA1">
        <w:t>Strong analytical, and problem solving skills developed through more than 5 years experience as logistics coordinator</w:t>
      </w:r>
    </w:p>
    <w:p w:rsidR="00BC1CB2" w:rsidRPr="00ED0CA1" w:rsidRDefault="00BC1CB2" w:rsidP="00BC1CB2">
      <w:pPr>
        <w:numPr>
          <w:ilvl w:val="0"/>
          <w:numId w:val="7"/>
        </w:numPr>
        <w:spacing w:after="0" w:line="240" w:lineRule="auto"/>
      </w:pPr>
      <w:r w:rsidRPr="00ED0CA1">
        <w:t>Detailed-oriented, fast learner and well-organized individual</w:t>
      </w:r>
    </w:p>
    <w:p w:rsidR="00BC1CB2" w:rsidRPr="00ED0CA1" w:rsidRDefault="00BC1CB2" w:rsidP="00BC1CB2">
      <w:pPr>
        <w:numPr>
          <w:ilvl w:val="0"/>
          <w:numId w:val="7"/>
        </w:numPr>
        <w:spacing w:after="0" w:line="240" w:lineRule="auto"/>
      </w:pPr>
      <w:r w:rsidRPr="00ED0CA1">
        <w:t>Excellent interpersonal skills, and able to work independently and in a team environment</w:t>
      </w:r>
    </w:p>
    <w:p w:rsidR="00BC1CB2" w:rsidRPr="00ED0CA1" w:rsidRDefault="00BC1CB2" w:rsidP="00BC1CB2">
      <w:pPr>
        <w:numPr>
          <w:ilvl w:val="0"/>
          <w:numId w:val="7"/>
        </w:numPr>
        <w:spacing w:after="0" w:line="240" w:lineRule="auto"/>
      </w:pPr>
      <w:r w:rsidRPr="00ED0CA1">
        <w:t>Certified level 1 tutor by CRLA &amp; consistent President’s Honor List</w:t>
      </w:r>
    </w:p>
    <w:p w:rsidR="00BC1CB2" w:rsidRPr="00ED0CA1" w:rsidRDefault="00BC1CB2" w:rsidP="00BC1CB2">
      <w:pPr>
        <w:widowControl w:val="0"/>
        <w:numPr>
          <w:ilvl w:val="0"/>
          <w:numId w:val="7"/>
        </w:numPr>
        <w:adjustRightInd w:val="0"/>
        <w:spacing w:after="0" w:line="240" w:lineRule="auto"/>
        <w:textAlignment w:val="baseline"/>
      </w:pPr>
      <w:r w:rsidRPr="00ED0CA1">
        <w:t>Fluent in Filipino and Ilocano</w:t>
      </w:r>
    </w:p>
    <w:p w:rsidR="00BC1CB2" w:rsidRPr="00ED0CA1" w:rsidRDefault="00BC1CB2" w:rsidP="00BC1CB2"/>
    <w:p w:rsidR="00BC1CB2" w:rsidRPr="00ED0CA1" w:rsidRDefault="00BC1CB2" w:rsidP="00BC1CB2">
      <w:pPr>
        <w:rPr>
          <w:b/>
        </w:rPr>
      </w:pPr>
      <w:r w:rsidRPr="00ED0CA1">
        <w:rPr>
          <w:b/>
        </w:rPr>
        <w:t>TECHNICAL SKILLS</w:t>
      </w:r>
    </w:p>
    <w:tbl>
      <w:tblPr>
        <w:tblStyle w:val="TableGrid"/>
        <w:tblW w:w="974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6774"/>
      </w:tblGrid>
      <w:tr w:rsidR="00BC1CB2" w:rsidRPr="008B0366" w:rsidTr="00AD6B03">
        <w:trPr>
          <w:trHeight w:val="387"/>
        </w:trPr>
        <w:tc>
          <w:tcPr>
            <w:tcW w:w="2975" w:type="dxa"/>
          </w:tcPr>
          <w:p w:rsidR="00BC1CB2" w:rsidRPr="00ED0CA1" w:rsidRDefault="00BC1CB2" w:rsidP="00AD6B03">
            <w:pPr>
              <w:ind w:left="255"/>
            </w:pPr>
            <w:r w:rsidRPr="00ED0CA1">
              <w:t>Operating Systems</w:t>
            </w:r>
          </w:p>
        </w:tc>
        <w:tc>
          <w:tcPr>
            <w:tcW w:w="6774" w:type="dxa"/>
          </w:tcPr>
          <w:p w:rsidR="00BC1CB2" w:rsidRPr="00ED0CA1" w:rsidRDefault="00BC1CB2" w:rsidP="00AD6B03">
            <w:r w:rsidRPr="00ED0CA1">
              <w:t>Windows OS, Windows Serve</w:t>
            </w:r>
            <w:r w:rsidR="006C5EDA">
              <w:t>r 2012, Linux/UNIX, IBM iSeries</w:t>
            </w:r>
          </w:p>
        </w:tc>
      </w:tr>
      <w:tr w:rsidR="00BC1CB2" w:rsidRPr="008B0366" w:rsidTr="00AD6B03">
        <w:trPr>
          <w:trHeight w:val="360"/>
        </w:trPr>
        <w:tc>
          <w:tcPr>
            <w:tcW w:w="2975" w:type="dxa"/>
          </w:tcPr>
          <w:p w:rsidR="00BC1CB2" w:rsidRPr="00ED0CA1" w:rsidRDefault="00BC1CB2" w:rsidP="00AD6B03">
            <w:pPr>
              <w:ind w:left="255"/>
            </w:pPr>
            <w:r w:rsidRPr="00ED0CA1">
              <w:t>Programming Languages</w:t>
            </w:r>
          </w:p>
        </w:tc>
        <w:tc>
          <w:tcPr>
            <w:tcW w:w="6774" w:type="dxa"/>
          </w:tcPr>
          <w:p w:rsidR="00BC1CB2" w:rsidRPr="00ED0CA1" w:rsidRDefault="00BC1CB2" w:rsidP="00AD6B03">
            <w:r w:rsidRPr="00ED0CA1">
              <w:t>C, C++, IBM RPG &amp; CL, C#, Java, SQL</w:t>
            </w:r>
          </w:p>
        </w:tc>
      </w:tr>
      <w:tr w:rsidR="00BC1CB2" w:rsidRPr="008B0366" w:rsidTr="00AD6B03">
        <w:trPr>
          <w:trHeight w:val="360"/>
        </w:trPr>
        <w:tc>
          <w:tcPr>
            <w:tcW w:w="2975" w:type="dxa"/>
          </w:tcPr>
          <w:p w:rsidR="00BC1CB2" w:rsidRPr="00ED0CA1" w:rsidRDefault="00BC1CB2" w:rsidP="00AD6B03">
            <w:pPr>
              <w:ind w:left="255"/>
            </w:pPr>
            <w:r w:rsidRPr="00ED0CA1">
              <w:t>Web Technologies</w:t>
            </w:r>
          </w:p>
        </w:tc>
        <w:tc>
          <w:tcPr>
            <w:tcW w:w="6774" w:type="dxa"/>
          </w:tcPr>
          <w:p w:rsidR="00BC1CB2" w:rsidRPr="00ED0CA1" w:rsidRDefault="00BC1CB2" w:rsidP="00AD6B03">
            <w:r w:rsidRPr="00ED0CA1">
              <w:t>HTML5, CSS, JavaScript, PHP, ASP.NET</w:t>
            </w:r>
          </w:p>
        </w:tc>
      </w:tr>
      <w:tr w:rsidR="00BC1CB2" w:rsidRPr="008B0366" w:rsidTr="00AD6B03">
        <w:trPr>
          <w:trHeight w:val="360"/>
        </w:trPr>
        <w:tc>
          <w:tcPr>
            <w:tcW w:w="2975" w:type="dxa"/>
          </w:tcPr>
          <w:p w:rsidR="00BC1CB2" w:rsidRPr="00ED0CA1" w:rsidRDefault="00BC1CB2" w:rsidP="00AD6B03">
            <w:pPr>
              <w:ind w:left="255"/>
            </w:pPr>
            <w:r w:rsidRPr="00ED0CA1">
              <w:t>Databases</w:t>
            </w:r>
          </w:p>
        </w:tc>
        <w:tc>
          <w:tcPr>
            <w:tcW w:w="6774" w:type="dxa"/>
          </w:tcPr>
          <w:p w:rsidR="00BC1CB2" w:rsidRPr="00ED0CA1" w:rsidRDefault="00BC1CB2" w:rsidP="00AD6B03">
            <w:r w:rsidRPr="00ED0CA1">
              <w:t>DB2, MYSQL, Oracle</w:t>
            </w:r>
          </w:p>
        </w:tc>
      </w:tr>
      <w:tr w:rsidR="00BC1CB2" w:rsidRPr="008B0366" w:rsidTr="00AD6B03">
        <w:trPr>
          <w:trHeight w:val="669"/>
        </w:trPr>
        <w:tc>
          <w:tcPr>
            <w:tcW w:w="2975" w:type="dxa"/>
          </w:tcPr>
          <w:p w:rsidR="00BC1CB2" w:rsidRPr="00ED0CA1" w:rsidRDefault="00BC1CB2" w:rsidP="00AD6B03">
            <w:pPr>
              <w:ind w:left="255"/>
            </w:pPr>
            <w:r w:rsidRPr="00ED0CA1">
              <w:t>Tools</w:t>
            </w:r>
          </w:p>
        </w:tc>
        <w:tc>
          <w:tcPr>
            <w:tcW w:w="6774" w:type="dxa"/>
          </w:tcPr>
          <w:p w:rsidR="00BC1CB2" w:rsidRPr="00ED0CA1" w:rsidRDefault="00BC1CB2" w:rsidP="00AD6B03">
            <w:r w:rsidRPr="00ED0CA1">
              <w:t>MS Office Suite, Visual Studio 2013/2015, Brackets, Sublime,</w:t>
            </w:r>
          </w:p>
          <w:p w:rsidR="00BC1CB2" w:rsidRPr="00ED0CA1" w:rsidRDefault="00BC1CB2" w:rsidP="00AD6B03">
            <w:r w:rsidRPr="00ED0CA1">
              <w:t>System iNavigator, IBM RDi, Komodo, IntelliJ IDEA</w:t>
            </w:r>
          </w:p>
        </w:tc>
      </w:tr>
      <w:tr w:rsidR="00BC1CB2" w:rsidRPr="008B0366" w:rsidTr="00AD6B03">
        <w:trPr>
          <w:trHeight w:val="360"/>
        </w:trPr>
        <w:tc>
          <w:tcPr>
            <w:tcW w:w="2975" w:type="dxa"/>
          </w:tcPr>
          <w:p w:rsidR="00BC1CB2" w:rsidRPr="00ED0CA1" w:rsidRDefault="00BC1CB2" w:rsidP="00AD6B03">
            <w:pPr>
              <w:ind w:left="255"/>
            </w:pPr>
            <w:r w:rsidRPr="00ED0CA1">
              <w:t>Others</w:t>
            </w:r>
          </w:p>
        </w:tc>
        <w:tc>
          <w:tcPr>
            <w:tcW w:w="6774" w:type="dxa"/>
          </w:tcPr>
          <w:p w:rsidR="00BC1CB2" w:rsidRPr="00ED0CA1" w:rsidRDefault="00BC1CB2" w:rsidP="00AD6B03">
            <w:r w:rsidRPr="00ED0CA1">
              <w:t>CITRIX, COGNOS, WMS, XEIS, XPERT</w:t>
            </w:r>
          </w:p>
        </w:tc>
      </w:tr>
    </w:tbl>
    <w:p w:rsidR="00BC1CB2" w:rsidRPr="00ED0CA1" w:rsidRDefault="00BC1CB2" w:rsidP="00BC1CB2"/>
    <w:p w:rsidR="00BC1CB2" w:rsidRPr="00ED0CA1" w:rsidRDefault="00BC1CB2" w:rsidP="00A93ADC">
      <w:pPr>
        <w:rPr>
          <w:b/>
        </w:rPr>
      </w:pPr>
      <w:r w:rsidRPr="00ED0CA1">
        <w:rPr>
          <w:b/>
        </w:rPr>
        <w:t>EDUCATION</w:t>
      </w:r>
    </w:p>
    <w:p w:rsidR="00BC1CB2" w:rsidRPr="00ED0CA1" w:rsidRDefault="00BC1CB2" w:rsidP="00A93ADC">
      <w:pPr>
        <w:spacing w:after="0"/>
        <w:ind w:left="360"/>
        <w:rPr>
          <w:b/>
        </w:rPr>
      </w:pPr>
      <w:r w:rsidRPr="00ED0CA1">
        <w:rPr>
          <w:b/>
        </w:rPr>
        <w:t xml:space="preserve">Computer Programming &amp; Analysis (Co-op) </w:t>
      </w:r>
      <w:r w:rsidRPr="00ED0CA1">
        <w:rPr>
          <w:b/>
        </w:rPr>
        <w:tab/>
      </w:r>
      <w:r w:rsidRPr="00ED0CA1">
        <w:rPr>
          <w:b/>
        </w:rPr>
        <w:tab/>
      </w:r>
      <w:r w:rsidR="00ED0CA1" w:rsidRPr="00ED0CA1">
        <w:rPr>
          <w:b/>
        </w:rPr>
        <w:tab/>
      </w:r>
      <w:r w:rsidRPr="00ED0CA1">
        <w:rPr>
          <w:b/>
        </w:rPr>
        <w:t>Aug 2015 - present</w:t>
      </w:r>
    </w:p>
    <w:p w:rsidR="00BC1CB2" w:rsidRPr="00ED0CA1" w:rsidRDefault="00BC1CB2" w:rsidP="00640C84">
      <w:pPr>
        <w:spacing w:after="0"/>
        <w:ind w:left="360"/>
      </w:pPr>
      <w:r w:rsidRPr="00ED0CA1">
        <w:t>Seneca College, Toronto ON</w:t>
      </w:r>
    </w:p>
    <w:p w:rsidR="00BC1CB2" w:rsidRPr="00ED0CA1" w:rsidRDefault="00BC1CB2" w:rsidP="00BC1CB2">
      <w:pPr>
        <w:rPr>
          <w:b/>
        </w:rPr>
      </w:pPr>
      <w:r w:rsidRPr="00ED0CA1">
        <w:rPr>
          <w:b/>
        </w:rPr>
        <w:t>PROJECTS</w:t>
      </w:r>
    </w:p>
    <w:p w:rsidR="00BC1CB2" w:rsidRPr="00ED0CA1" w:rsidRDefault="00BC1CB2" w:rsidP="00A93ADC">
      <w:pPr>
        <w:spacing w:after="0"/>
        <w:ind w:left="360"/>
      </w:pPr>
      <w:r w:rsidRPr="00ED0CA1">
        <w:t>Mortgage Calculator Webpage</w:t>
      </w:r>
    </w:p>
    <w:p w:rsidR="00BC1CB2" w:rsidRPr="00ED0CA1" w:rsidRDefault="00BC1CB2" w:rsidP="00A93ADC">
      <w:pPr>
        <w:spacing w:after="0"/>
        <w:ind w:left="360"/>
      </w:pPr>
      <w:r w:rsidRPr="00ED0CA1">
        <w:t>Environments: HTML5, CSS, JavaScript</w:t>
      </w:r>
      <w:r w:rsidRPr="00ED0CA1">
        <w:tab/>
      </w:r>
    </w:p>
    <w:p w:rsidR="00BC1CB2" w:rsidRPr="00ED0CA1" w:rsidRDefault="00BC1CB2" w:rsidP="00BC1CB2">
      <w:pPr>
        <w:pStyle w:val="ListParagraph"/>
        <w:widowControl w:val="0"/>
        <w:numPr>
          <w:ilvl w:val="0"/>
          <w:numId w:val="9"/>
        </w:numPr>
        <w:tabs>
          <w:tab w:val="left" w:pos="630"/>
        </w:tabs>
        <w:adjustRightInd w:val="0"/>
        <w:spacing w:after="0" w:line="240" w:lineRule="auto"/>
        <w:ind w:left="630" w:hanging="270"/>
        <w:textAlignment w:val="baseline"/>
      </w:pPr>
      <w:r w:rsidRPr="00ED0CA1">
        <w:t>Developed a webpage that allows users to input data in a form using HTML5 &amp; CSS</w:t>
      </w:r>
    </w:p>
    <w:p w:rsidR="00BC1CB2" w:rsidRPr="00ED0CA1" w:rsidRDefault="00BC1CB2" w:rsidP="00BC1CB2">
      <w:pPr>
        <w:pStyle w:val="ListParagraph"/>
        <w:widowControl w:val="0"/>
        <w:numPr>
          <w:ilvl w:val="0"/>
          <w:numId w:val="9"/>
        </w:numPr>
        <w:tabs>
          <w:tab w:val="left" w:pos="630"/>
        </w:tabs>
        <w:adjustRightInd w:val="0"/>
        <w:spacing w:after="0" w:line="240" w:lineRule="auto"/>
        <w:ind w:left="630" w:hanging="270"/>
        <w:textAlignment w:val="baseline"/>
      </w:pPr>
      <w:r w:rsidRPr="00ED0CA1">
        <w:t xml:space="preserve">Created JavaScript’s functions to validate user’s input and calculate mortgage payment  </w:t>
      </w:r>
      <w:r w:rsidRPr="00ED0CA1">
        <w:tab/>
      </w:r>
    </w:p>
    <w:p w:rsidR="00640C84" w:rsidRDefault="00640C84" w:rsidP="00A93ADC">
      <w:pPr>
        <w:spacing w:after="0"/>
        <w:ind w:left="360"/>
      </w:pPr>
    </w:p>
    <w:p w:rsidR="00BC1CB2" w:rsidRPr="00ED0CA1" w:rsidRDefault="00BC1CB2" w:rsidP="00A93ADC">
      <w:pPr>
        <w:spacing w:after="0"/>
        <w:ind w:left="360"/>
      </w:pPr>
      <w:r w:rsidRPr="00ED0CA1">
        <w:t>Aid Management Application</w:t>
      </w:r>
    </w:p>
    <w:p w:rsidR="00BC1CB2" w:rsidRPr="00ED0CA1" w:rsidRDefault="00BC1CB2" w:rsidP="00A93ADC">
      <w:pPr>
        <w:spacing w:after="0"/>
        <w:ind w:left="360"/>
      </w:pPr>
      <w:r w:rsidRPr="00ED0CA1">
        <w:t>Environment: C++</w:t>
      </w:r>
      <w:r w:rsidRPr="00ED0CA1">
        <w:tab/>
      </w:r>
    </w:p>
    <w:p w:rsidR="00BC1CB2" w:rsidRPr="00ED0CA1" w:rsidRDefault="00BC1CB2" w:rsidP="00BC1CB2">
      <w:pPr>
        <w:pStyle w:val="ListParagraph"/>
        <w:widowControl w:val="0"/>
        <w:numPr>
          <w:ilvl w:val="0"/>
          <w:numId w:val="9"/>
        </w:numPr>
        <w:tabs>
          <w:tab w:val="left" w:pos="630"/>
        </w:tabs>
        <w:adjustRightInd w:val="0"/>
        <w:spacing w:after="0" w:line="240" w:lineRule="auto"/>
        <w:ind w:hanging="1800"/>
        <w:textAlignment w:val="baseline"/>
      </w:pPr>
      <w:r w:rsidRPr="00ED0CA1">
        <w:t>Created an application that manages the list of goods to be shipped</w:t>
      </w:r>
    </w:p>
    <w:p w:rsidR="00BC1CB2" w:rsidRPr="00ED0CA1" w:rsidRDefault="00BC1CB2" w:rsidP="00BC1CB2">
      <w:pPr>
        <w:pStyle w:val="ListParagraph"/>
        <w:widowControl w:val="0"/>
        <w:numPr>
          <w:ilvl w:val="0"/>
          <w:numId w:val="9"/>
        </w:numPr>
        <w:tabs>
          <w:tab w:val="left" w:pos="630"/>
        </w:tabs>
        <w:adjustRightInd w:val="0"/>
        <w:spacing w:after="0" w:line="240" w:lineRule="auto"/>
        <w:ind w:left="630" w:hanging="270"/>
        <w:textAlignment w:val="baseline"/>
      </w:pPr>
      <w:r w:rsidRPr="00ED0CA1">
        <w:t>The application keeps track the two types of item, quantity of items needed and quantity on hand</w:t>
      </w:r>
    </w:p>
    <w:p w:rsidR="00BC1CB2" w:rsidRDefault="00BC1CB2" w:rsidP="00BC1CB2">
      <w:pPr>
        <w:pStyle w:val="ListParagraph"/>
        <w:widowControl w:val="0"/>
        <w:numPr>
          <w:ilvl w:val="0"/>
          <w:numId w:val="9"/>
        </w:numPr>
        <w:tabs>
          <w:tab w:val="left" w:pos="630"/>
        </w:tabs>
        <w:adjustRightInd w:val="0"/>
        <w:spacing w:after="0" w:line="240" w:lineRule="auto"/>
        <w:ind w:left="630" w:hanging="270"/>
        <w:textAlignment w:val="baseline"/>
      </w:pPr>
      <w:r w:rsidRPr="00ED0CA1">
        <w:t>All data was stored in a file and loaded in the memory when program is being used and save back the data to the file before the program end</w:t>
      </w:r>
    </w:p>
    <w:p w:rsidR="00640C84" w:rsidRPr="00ED0CA1" w:rsidRDefault="00640C84" w:rsidP="00640C84">
      <w:pPr>
        <w:pStyle w:val="ListParagraph"/>
        <w:widowControl w:val="0"/>
        <w:tabs>
          <w:tab w:val="left" w:pos="630"/>
        </w:tabs>
        <w:adjustRightInd w:val="0"/>
        <w:spacing w:after="0" w:line="240" w:lineRule="auto"/>
        <w:ind w:left="630"/>
        <w:textAlignment w:val="baseline"/>
      </w:pPr>
    </w:p>
    <w:p w:rsidR="00BC1CB2" w:rsidRPr="00ED0CA1" w:rsidRDefault="00BC1CB2" w:rsidP="00A93ADC">
      <w:pPr>
        <w:spacing w:after="0"/>
        <w:ind w:left="360"/>
      </w:pPr>
      <w:r w:rsidRPr="00ED0CA1">
        <w:t>Web-based Inventory System</w:t>
      </w:r>
    </w:p>
    <w:p w:rsidR="00BC1CB2" w:rsidRPr="00ED0CA1" w:rsidRDefault="00BC1CB2" w:rsidP="00A93ADC">
      <w:pPr>
        <w:spacing w:after="0"/>
        <w:ind w:left="360"/>
      </w:pPr>
      <w:r w:rsidRPr="00ED0CA1">
        <w:t>Environment: PHP</w:t>
      </w:r>
      <w:r w:rsidRPr="00ED0CA1">
        <w:tab/>
      </w:r>
    </w:p>
    <w:p w:rsidR="00BC1CB2" w:rsidRPr="00ED0CA1" w:rsidRDefault="00BC1CB2" w:rsidP="00BC1CB2">
      <w:pPr>
        <w:pStyle w:val="ListParagraph"/>
        <w:widowControl w:val="0"/>
        <w:numPr>
          <w:ilvl w:val="0"/>
          <w:numId w:val="9"/>
        </w:numPr>
        <w:tabs>
          <w:tab w:val="left" w:pos="630"/>
        </w:tabs>
        <w:adjustRightInd w:val="0"/>
        <w:spacing w:after="0" w:line="240" w:lineRule="auto"/>
        <w:ind w:left="630" w:hanging="270"/>
        <w:textAlignment w:val="baseline"/>
      </w:pPr>
      <w:r w:rsidRPr="00ED0CA1">
        <w:t xml:space="preserve">Developed webpages that allow users to add and delete records in the database </w:t>
      </w:r>
    </w:p>
    <w:p w:rsidR="00BC1CB2" w:rsidRPr="00ED0CA1" w:rsidRDefault="00BC1CB2" w:rsidP="00BC1CB2">
      <w:pPr>
        <w:pStyle w:val="ListParagraph"/>
        <w:widowControl w:val="0"/>
        <w:numPr>
          <w:ilvl w:val="0"/>
          <w:numId w:val="9"/>
        </w:numPr>
        <w:tabs>
          <w:tab w:val="left" w:pos="630"/>
        </w:tabs>
        <w:adjustRightInd w:val="0"/>
        <w:spacing w:after="0" w:line="240" w:lineRule="auto"/>
        <w:ind w:left="630" w:hanging="270"/>
        <w:textAlignment w:val="baseline"/>
      </w:pPr>
      <w:r w:rsidRPr="00ED0CA1">
        <w:t>The web application validates data inputs using regular expressions before saving in the database</w:t>
      </w:r>
    </w:p>
    <w:p w:rsidR="00A93ADC" w:rsidRPr="00ED0CA1" w:rsidRDefault="00BC1CB2" w:rsidP="00BC1CB2">
      <w:pPr>
        <w:pStyle w:val="ListParagraph"/>
        <w:widowControl w:val="0"/>
        <w:numPr>
          <w:ilvl w:val="0"/>
          <w:numId w:val="9"/>
        </w:numPr>
        <w:tabs>
          <w:tab w:val="left" w:pos="630"/>
        </w:tabs>
        <w:adjustRightInd w:val="0"/>
        <w:spacing w:after="0" w:line="240" w:lineRule="auto"/>
        <w:ind w:left="630" w:hanging="270"/>
        <w:textAlignment w:val="baseline"/>
      </w:pPr>
      <w:r w:rsidRPr="00ED0CA1">
        <w:t>Fetched all records from the database and display it on the browser in a report format</w:t>
      </w:r>
    </w:p>
    <w:p w:rsidR="00A93ADC" w:rsidRPr="00ED0CA1" w:rsidRDefault="00A93ADC" w:rsidP="00BC1CB2"/>
    <w:p w:rsidR="00BC1CB2" w:rsidRPr="00ED0CA1" w:rsidRDefault="00BC1CB2" w:rsidP="00BC1CB2">
      <w:pPr>
        <w:rPr>
          <w:b/>
        </w:rPr>
      </w:pPr>
      <w:r w:rsidRPr="00ED0CA1">
        <w:rPr>
          <w:b/>
        </w:rPr>
        <w:t>WORK EXPERIENCE</w:t>
      </w:r>
    </w:p>
    <w:p w:rsidR="00BC1CB2" w:rsidRPr="00ED0CA1" w:rsidRDefault="00BC1CB2" w:rsidP="00A93ADC">
      <w:pPr>
        <w:spacing w:after="0" w:line="240" w:lineRule="auto"/>
        <w:ind w:left="360"/>
        <w:rPr>
          <w:b/>
        </w:rPr>
      </w:pPr>
      <w:r w:rsidRPr="00ED0CA1">
        <w:rPr>
          <w:b/>
        </w:rPr>
        <w:t xml:space="preserve">Peer Tutor   </w:t>
      </w:r>
      <w:r w:rsidRPr="00ED0CA1">
        <w:rPr>
          <w:b/>
        </w:rPr>
        <w:tab/>
        <w:t xml:space="preserve">              </w:t>
      </w:r>
      <w:r w:rsidRPr="00ED0CA1">
        <w:rPr>
          <w:b/>
        </w:rPr>
        <w:tab/>
      </w:r>
      <w:r w:rsidRPr="00ED0CA1">
        <w:rPr>
          <w:b/>
        </w:rPr>
        <w:tab/>
      </w:r>
      <w:r w:rsidRPr="00ED0CA1">
        <w:rPr>
          <w:b/>
        </w:rPr>
        <w:tab/>
      </w:r>
      <w:r w:rsidRPr="00ED0CA1">
        <w:rPr>
          <w:b/>
        </w:rPr>
        <w:tab/>
      </w:r>
      <w:r w:rsidR="00ED0CA1">
        <w:rPr>
          <w:b/>
        </w:rPr>
        <w:tab/>
      </w:r>
      <w:r w:rsidRPr="00ED0CA1">
        <w:rPr>
          <w:b/>
        </w:rPr>
        <w:t>May 2016 – Present</w:t>
      </w:r>
    </w:p>
    <w:p w:rsidR="00BC1CB2" w:rsidRPr="00ED0CA1" w:rsidRDefault="00BC1CB2" w:rsidP="00A93ADC">
      <w:pPr>
        <w:spacing w:after="0" w:line="240" w:lineRule="auto"/>
        <w:ind w:left="360"/>
      </w:pPr>
      <w:r w:rsidRPr="00ED0CA1">
        <w:t>Seneca College, Toronto ON</w:t>
      </w:r>
    </w:p>
    <w:p w:rsidR="00BC1CB2" w:rsidRPr="00ED0CA1" w:rsidRDefault="00BC1CB2" w:rsidP="00BC1CB2">
      <w:pPr>
        <w:widowControl w:val="0"/>
        <w:numPr>
          <w:ilvl w:val="0"/>
          <w:numId w:val="6"/>
        </w:numPr>
        <w:tabs>
          <w:tab w:val="clear" w:pos="5220"/>
        </w:tabs>
        <w:adjustRightInd w:val="0"/>
        <w:spacing w:after="0" w:line="240" w:lineRule="auto"/>
        <w:ind w:left="990"/>
        <w:textAlignment w:val="baseline"/>
      </w:pPr>
      <w:r w:rsidRPr="00ED0CA1">
        <w:t>Tutor students on concepts of programming in courses such as C, C++, Linux, HTML, JS, etc.</w:t>
      </w:r>
    </w:p>
    <w:p w:rsidR="00BC1CB2" w:rsidRPr="00ED0CA1" w:rsidRDefault="00BC1CB2" w:rsidP="00BC1CB2">
      <w:pPr>
        <w:widowControl w:val="0"/>
        <w:numPr>
          <w:ilvl w:val="0"/>
          <w:numId w:val="6"/>
        </w:numPr>
        <w:tabs>
          <w:tab w:val="clear" w:pos="5220"/>
        </w:tabs>
        <w:adjustRightInd w:val="0"/>
        <w:spacing w:after="0" w:line="240" w:lineRule="auto"/>
        <w:ind w:left="990"/>
        <w:textAlignment w:val="baseline"/>
      </w:pPr>
      <w:r w:rsidRPr="00ED0CA1">
        <w:t>Demonstrate debugging techniques to help students solve their problems independently</w:t>
      </w:r>
    </w:p>
    <w:p w:rsidR="00BC1CB2" w:rsidRPr="00ED0CA1" w:rsidRDefault="00BC1CB2" w:rsidP="00BC1CB2">
      <w:pPr>
        <w:widowControl w:val="0"/>
        <w:numPr>
          <w:ilvl w:val="0"/>
          <w:numId w:val="6"/>
        </w:numPr>
        <w:tabs>
          <w:tab w:val="clear" w:pos="5220"/>
        </w:tabs>
        <w:adjustRightInd w:val="0"/>
        <w:spacing w:after="0" w:line="240" w:lineRule="auto"/>
        <w:ind w:left="990"/>
        <w:textAlignment w:val="baseline"/>
      </w:pPr>
      <w:r w:rsidRPr="00ED0CA1">
        <w:t>Assist Learning Centre team in conducting approved academic workshops</w:t>
      </w:r>
    </w:p>
    <w:p w:rsidR="00BC1CB2" w:rsidRPr="00ED0CA1" w:rsidRDefault="00BC1CB2" w:rsidP="00BC1CB2">
      <w:pPr>
        <w:widowControl w:val="0"/>
        <w:numPr>
          <w:ilvl w:val="0"/>
          <w:numId w:val="6"/>
        </w:numPr>
        <w:tabs>
          <w:tab w:val="clear" w:pos="5220"/>
        </w:tabs>
        <w:adjustRightInd w:val="0"/>
        <w:spacing w:after="0" w:line="240" w:lineRule="auto"/>
        <w:ind w:left="990"/>
        <w:textAlignment w:val="baseline"/>
      </w:pPr>
      <w:r w:rsidRPr="00ED0CA1">
        <w:t>Determine students learning styles and adapt teaching techniques to better assist them</w:t>
      </w:r>
    </w:p>
    <w:p w:rsidR="00BC1CB2" w:rsidRPr="00ED0CA1" w:rsidRDefault="00BC1CB2" w:rsidP="00BC1CB2">
      <w:pPr>
        <w:widowControl w:val="0"/>
        <w:adjustRightInd w:val="0"/>
        <w:spacing w:after="0" w:line="240" w:lineRule="auto"/>
        <w:ind w:left="990"/>
        <w:textAlignment w:val="baseline"/>
      </w:pPr>
    </w:p>
    <w:p w:rsidR="00BC1CB2" w:rsidRPr="00ED0CA1" w:rsidRDefault="00BC1CB2" w:rsidP="00A93ADC">
      <w:pPr>
        <w:spacing w:after="0" w:line="240" w:lineRule="auto"/>
        <w:ind w:left="360"/>
        <w:rPr>
          <w:b/>
        </w:rPr>
      </w:pPr>
      <w:r w:rsidRPr="00ED0CA1">
        <w:rPr>
          <w:b/>
        </w:rPr>
        <w:t>Lab Assistant</w:t>
      </w:r>
      <w:r w:rsidRPr="00ED0CA1">
        <w:rPr>
          <w:b/>
        </w:rPr>
        <w:tab/>
        <w:t xml:space="preserve">                 </w:t>
      </w:r>
      <w:r w:rsidRPr="00ED0CA1">
        <w:rPr>
          <w:b/>
        </w:rPr>
        <w:tab/>
      </w:r>
      <w:r w:rsidRPr="00ED0CA1">
        <w:rPr>
          <w:b/>
        </w:rPr>
        <w:tab/>
      </w:r>
      <w:r w:rsidRPr="00ED0CA1">
        <w:rPr>
          <w:b/>
        </w:rPr>
        <w:tab/>
        <w:t xml:space="preserve">  </w:t>
      </w:r>
      <w:r w:rsidRPr="00ED0CA1">
        <w:rPr>
          <w:b/>
        </w:rPr>
        <w:tab/>
      </w:r>
      <w:r w:rsidR="00ED0CA1">
        <w:rPr>
          <w:b/>
        </w:rPr>
        <w:tab/>
      </w:r>
      <w:r w:rsidRPr="00ED0CA1">
        <w:rPr>
          <w:b/>
        </w:rPr>
        <w:t>Jan 2016 – Apr 2016</w:t>
      </w:r>
    </w:p>
    <w:p w:rsidR="00BC1CB2" w:rsidRPr="00ED0CA1" w:rsidRDefault="00BC1CB2" w:rsidP="00A93ADC">
      <w:pPr>
        <w:spacing w:after="0" w:line="240" w:lineRule="auto"/>
        <w:ind w:left="360"/>
      </w:pPr>
      <w:r w:rsidRPr="00ED0CA1">
        <w:t>Seneca College, Toronto ON</w:t>
      </w:r>
    </w:p>
    <w:p w:rsidR="00BC1CB2" w:rsidRPr="00ED0CA1" w:rsidRDefault="00BC1CB2" w:rsidP="00BC1CB2">
      <w:pPr>
        <w:widowControl w:val="0"/>
        <w:numPr>
          <w:ilvl w:val="0"/>
          <w:numId w:val="6"/>
        </w:numPr>
        <w:adjustRightInd w:val="0"/>
        <w:spacing w:after="0" w:line="240" w:lineRule="auto"/>
        <w:ind w:left="990"/>
        <w:textAlignment w:val="baseline"/>
      </w:pPr>
      <w:r w:rsidRPr="00ED0CA1">
        <w:t>Assisted professors dealing queries of students during laboratory periods</w:t>
      </w:r>
    </w:p>
    <w:p w:rsidR="00BC1CB2" w:rsidRPr="00ED0CA1" w:rsidRDefault="00BC1CB2" w:rsidP="00BC1CB2">
      <w:pPr>
        <w:widowControl w:val="0"/>
        <w:numPr>
          <w:ilvl w:val="0"/>
          <w:numId w:val="6"/>
        </w:numPr>
        <w:adjustRightInd w:val="0"/>
        <w:spacing w:after="0" w:line="240" w:lineRule="auto"/>
        <w:ind w:left="990"/>
        <w:textAlignment w:val="baseline"/>
      </w:pPr>
      <w:r w:rsidRPr="00ED0CA1">
        <w:t>Provided assistance to students to complete their workshops</w:t>
      </w:r>
    </w:p>
    <w:p w:rsidR="00BC1CB2" w:rsidRPr="00ED0CA1" w:rsidRDefault="00BC1CB2" w:rsidP="00BC1CB2">
      <w:pPr>
        <w:widowControl w:val="0"/>
        <w:numPr>
          <w:ilvl w:val="0"/>
          <w:numId w:val="6"/>
        </w:numPr>
        <w:adjustRightInd w:val="0"/>
        <w:spacing w:after="0" w:line="240" w:lineRule="auto"/>
        <w:ind w:left="990"/>
        <w:textAlignment w:val="baseline"/>
      </w:pPr>
      <w:r w:rsidRPr="00ED0CA1">
        <w:t>Oversaw laboratory periods in the absence of professors</w:t>
      </w:r>
    </w:p>
    <w:p w:rsidR="00BC1CB2" w:rsidRPr="00ED0CA1" w:rsidRDefault="00BC1CB2" w:rsidP="00BC1CB2">
      <w:pPr>
        <w:ind w:left="360"/>
      </w:pPr>
    </w:p>
    <w:p w:rsidR="00BC1CB2" w:rsidRPr="00ED0CA1" w:rsidRDefault="00BC1CB2" w:rsidP="00A93ADC">
      <w:pPr>
        <w:spacing w:after="0" w:line="240" w:lineRule="auto"/>
        <w:ind w:left="360"/>
        <w:rPr>
          <w:b/>
        </w:rPr>
      </w:pPr>
      <w:r w:rsidRPr="00ED0CA1">
        <w:rPr>
          <w:b/>
        </w:rPr>
        <w:t>Administrative / Logistics Coordinator</w:t>
      </w:r>
      <w:r w:rsidRPr="00ED0CA1">
        <w:rPr>
          <w:b/>
        </w:rPr>
        <w:tab/>
      </w:r>
      <w:r w:rsidRPr="00ED0CA1">
        <w:rPr>
          <w:b/>
        </w:rPr>
        <w:tab/>
      </w:r>
      <w:r w:rsidR="00ED0CA1">
        <w:rPr>
          <w:b/>
        </w:rPr>
        <w:tab/>
      </w:r>
      <w:r w:rsidR="00ED0CA1">
        <w:rPr>
          <w:b/>
        </w:rPr>
        <w:tab/>
      </w:r>
      <w:r w:rsidRPr="00ED0CA1">
        <w:rPr>
          <w:b/>
        </w:rPr>
        <w:t>Apr 2008 – Aug 2015</w:t>
      </w:r>
    </w:p>
    <w:p w:rsidR="00BC1CB2" w:rsidRPr="00ED0CA1" w:rsidRDefault="00BC1CB2" w:rsidP="00A93ADC">
      <w:pPr>
        <w:spacing w:after="0" w:line="240" w:lineRule="auto"/>
        <w:ind w:left="360"/>
      </w:pPr>
      <w:r w:rsidRPr="00ED0CA1">
        <w:t>Christian Dior Couture FZE, Dubai, UAE</w:t>
      </w:r>
    </w:p>
    <w:p w:rsidR="00BC1CB2" w:rsidRPr="00ED0CA1" w:rsidRDefault="00BC1CB2" w:rsidP="00BC1CB2">
      <w:pPr>
        <w:widowControl w:val="0"/>
        <w:numPr>
          <w:ilvl w:val="0"/>
          <w:numId w:val="6"/>
        </w:numPr>
        <w:tabs>
          <w:tab w:val="clear" w:pos="5220"/>
        </w:tabs>
        <w:adjustRightInd w:val="0"/>
        <w:spacing w:after="0" w:line="240" w:lineRule="auto"/>
        <w:ind w:left="990"/>
        <w:textAlignment w:val="baseline"/>
      </w:pPr>
      <w:r w:rsidRPr="00ED0CA1">
        <w:t>Oversaw the logistic processes in the zone to ensure smooth transit of stocks</w:t>
      </w:r>
    </w:p>
    <w:p w:rsidR="00BC1CB2" w:rsidRPr="00ED0CA1" w:rsidRDefault="00BC1CB2" w:rsidP="00BC1CB2">
      <w:pPr>
        <w:widowControl w:val="0"/>
        <w:numPr>
          <w:ilvl w:val="0"/>
          <w:numId w:val="6"/>
        </w:numPr>
        <w:tabs>
          <w:tab w:val="clear" w:pos="5220"/>
        </w:tabs>
        <w:adjustRightInd w:val="0"/>
        <w:spacing w:after="0" w:line="240" w:lineRule="auto"/>
        <w:ind w:left="990"/>
        <w:textAlignment w:val="baseline"/>
      </w:pPr>
      <w:r w:rsidRPr="00ED0CA1">
        <w:t>Improved administrative and logistic flow for all EOL/Clearance sales from the zone</w:t>
      </w:r>
    </w:p>
    <w:p w:rsidR="00BC1CB2" w:rsidRPr="00ED0CA1" w:rsidRDefault="00BC1CB2" w:rsidP="00BC1CB2">
      <w:pPr>
        <w:widowControl w:val="0"/>
        <w:numPr>
          <w:ilvl w:val="0"/>
          <w:numId w:val="6"/>
        </w:numPr>
        <w:tabs>
          <w:tab w:val="clear" w:pos="5220"/>
        </w:tabs>
        <w:adjustRightInd w:val="0"/>
        <w:spacing w:after="0" w:line="240" w:lineRule="auto"/>
        <w:ind w:left="990"/>
        <w:textAlignment w:val="baseline"/>
      </w:pPr>
      <w:r w:rsidRPr="00ED0CA1">
        <w:t>Negotiated and reduced prices on logistic services offered by forwarder/brokers/3PL</w:t>
      </w:r>
    </w:p>
    <w:p w:rsidR="00BC1CB2" w:rsidRPr="00ED0CA1" w:rsidRDefault="00BC1CB2" w:rsidP="00BC1CB2">
      <w:pPr>
        <w:widowControl w:val="0"/>
        <w:numPr>
          <w:ilvl w:val="0"/>
          <w:numId w:val="6"/>
        </w:numPr>
        <w:tabs>
          <w:tab w:val="clear" w:pos="5220"/>
        </w:tabs>
        <w:adjustRightInd w:val="0"/>
        <w:spacing w:after="0" w:line="240" w:lineRule="auto"/>
        <w:ind w:left="990"/>
        <w:textAlignment w:val="baseline"/>
      </w:pPr>
      <w:r w:rsidRPr="00ED0CA1">
        <w:t>Assisted annual inventories for all the boutiques in the zone</w:t>
      </w:r>
    </w:p>
    <w:p w:rsidR="00BC1CB2" w:rsidRPr="00ED0CA1" w:rsidRDefault="00BC1CB2" w:rsidP="00BC1CB2">
      <w:pPr>
        <w:widowControl w:val="0"/>
        <w:numPr>
          <w:ilvl w:val="0"/>
          <w:numId w:val="6"/>
        </w:numPr>
        <w:tabs>
          <w:tab w:val="clear" w:pos="5220"/>
        </w:tabs>
        <w:adjustRightInd w:val="0"/>
        <w:spacing w:after="0" w:line="240" w:lineRule="auto"/>
        <w:ind w:left="990"/>
        <w:textAlignment w:val="baseline"/>
      </w:pPr>
      <w:r w:rsidRPr="00ED0CA1">
        <w:t>Prepared monthly logistic reports (cost, lead time, number of shipments)</w:t>
      </w:r>
    </w:p>
    <w:p w:rsidR="00BC1CB2" w:rsidRPr="00ED0CA1" w:rsidRDefault="00BC1CB2" w:rsidP="00A93ADC">
      <w:pPr>
        <w:spacing w:after="0"/>
        <w:ind w:left="360"/>
      </w:pPr>
    </w:p>
    <w:p w:rsidR="00BC1CB2" w:rsidRPr="00ED0CA1" w:rsidRDefault="00BC1CB2" w:rsidP="00A93ADC">
      <w:pPr>
        <w:spacing w:after="0"/>
        <w:ind w:left="360"/>
        <w:rPr>
          <w:b/>
        </w:rPr>
      </w:pPr>
      <w:r w:rsidRPr="00ED0CA1">
        <w:rPr>
          <w:b/>
        </w:rPr>
        <w:t>Warehouse Assistant</w:t>
      </w:r>
      <w:r w:rsidRPr="00ED0CA1">
        <w:rPr>
          <w:b/>
        </w:rPr>
        <w:tab/>
      </w:r>
      <w:r w:rsidR="00A93ADC" w:rsidRPr="00ED0CA1">
        <w:rPr>
          <w:b/>
        </w:rPr>
        <w:tab/>
      </w:r>
      <w:r w:rsidR="00A93ADC" w:rsidRPr="00ED0CA1">
        <w:rPr>
          <w:b/>
        </w:rPr>
        <w:tab/>
      </w:r>
      <w:r w:rsidR="00A93ADC" w:rsidRPr="00ED0CA1">
        <w:rPr>
          <w:b/>
        </w:rPr>
        <w:tab/>
      </w:r>
      <w:r w:rsidR="00A93ADC" w:rsidRPr="00ED0CA1">
        <w:rPr>
          <w:b/>
        </w:rPr>
        <w:tab/>
      </w:r>
      <w:r w:rsidR="00ED0CA1">
        <w:rPr>
          <w:b/>
        </w:rPr>
        <w:tab/>
      </w:r>
      <w:r w:rsidRPr="00ED0CA1">
        <w:rPr>
          <w:b/>
        </w:rPr>
        <w:t>Nov 2006 – Apr 2008</w:t>
      </w:r>
    </w:p>
    <w:p w:rsidR="00BC1CB2" w:rsidRPr="00ED0CA1" w:rsidRDefault="00BC1CB2" w:rsidP="00A93ADC">
      <w:pPr>
        <w:spacing w:after="0"/>
        <w:ind w:left="360"/>
      </w:pPr>
      <w:r w:rsidRPr="00ED0CA1">
        <w:t xml:space="preserve">Logix FZCO, Dubai, UAE                                </w:t>
      </w:r>
    </w:p>
    <w:p w:rsidR="00BC1CB2" w:rsidRPr="00ED0CA1" w:rsidRDefault="00BC1CB2" w:rsidP="00BC1CB2">
      <w:pPr>
        <w:widowControl w:val="0"/>
        <w:numPr>
          <w:ilvl w:val="0"/>
          <w:numId w:val="5"/>
        </w:numPr>
        <w:tabs>
          <w:tab w:val="clear" w:pos="1080"/>
          <w:tab w:val="num" w:pos="720"/>
        </w:tabs>
        <w:adjustRightInd w:val="0"/>
        <w:spacing w:after="0" w:line="240" w:lineRule="auto"/>
        <w:ind w:left="990"/>
        <w:textAlignment w:val="baseline"/>
      </w:pPr>
      <w:r w:rsidRPr="00ED0CA1">
        <w:t>Received shipments and segregated them correctly by customers, items and sizes</w:t>
      </w:r>
    </w:p>
    <w:p w:rsidR="00BC1CB2" w:rsidRPr="00ED0CA1" w:rsidRDefault="00BC1CB2" w:rsidP="00BC1CB2">
      <w:pPr>
        <w:widowControl w:val="0"/>
        <w:numPr>
          <w:ilvl w:val="0"/>
          <w:numId w:val="5"/>
        </w:numPr>
        <w:tabs>
          <w:tab w:val="clear" w:pos="1080"/>
          <w:tab w:val="num" w:pos="720"/>
        </w:tabs>
        <w:adjustRightInd w:val="0"/>
        <w:spacing w:after="0" w:line="240" w:lineRule="auto"/>
        <w:ind w:left="990"/>
        <w:textAlignment w:val="baseline"/>
      </w:pPr>
      <w:r w:rsidRPr="00ED0CA1">
        <w:t>Organized the stocks after receiving to their specified locations in the warehouse</w:t>
      </w:r>
    </w:p>
    <w:p w:rsidR="00BC1CB2" w:rsidRPr="00ED0CA1" w:rsidRDefault="00BC1CB2" w:rsidP="00BC1CB2">
      <w:pPr>
        <w:widowControl w:val="0"/>
        <w:numPr>
          <w:ilvl w:val="0"/>
          <w:numId w:val="5"/>
        </w:numPr>
        <w:tabs>
          <w:tab w:val="clear" w:pos="1080"/>
          <w:tab w:val="num" w:pos="720"/>
        </w:tabs>
        <w:adjustRightInd w:val="0"/>
        <w:spacing w:after="0" w:line="240" w:lineRule="auto"/>
        <w:ind w:left="990"/>
        <w:textAlignment w:val="baseline"/>
      </w:pPr>
      <w:r w:rsidRPr="00ED0CA1">
        <w:t>Picked and packed orders from stores for dispatch</w:t>
      </w:r>
    </w:p>
    <w:p w:rsidR="00BC1CB2" w:rsidRPr="00ED0CA1" w:rsidRDefault="00BC1CB2" w:rsidP="00BC1CB2">
      <w:pPr>
        <w:widowControl w:val="0"/>
        <w:numPr>
          <w:ilvl w:val="0"/>
          <w:numId w:val="5"/>
        </w:numPr>
        <w:tabs>
          <w:tab w:val="clear" w:pos="1080"/>
          <w:tab w:val="num" w:pos="720"/>
        </w:tabs>
        <w:adjustRightInd w:val="0"/>
        <w:spacing w:after="0" w:line="240" w:lineRule="auto"/>
        <w:ind w:left="990"/>
        <w:textAlignment w:val="baseline"/>
      </w:pPr>
      <w:r w:rsidRPr="00ED0CA1">
        <w:t>Conducted periodical inventories and cycle counts</w:t>
      </w:r>
    </w:p>
    <w:p w:rsidR="00BC1CB2" w:rsidRPr="00ED0CA1" w:rsidRDefault="00BC1CB2" w:rsidP="00BC1CB2">
      <w:pPr>
        <w:ind w:left="360"/>
      </w:pPr>
    </w:p>
    <w:p w:rsidR="00ED0CA1" w:rsidRDefault="00ED0CA1" w:rsidP="00ED0CA1">
      <w:pPr>
        <w:rPr>
          <w:b/>
        </w:rPr>
      </w:pPr>
      <w:r w:rsidRPr="00ED0CA1">
        <w:rPr>
          <w:b/>
        </w:rPr>
        <w:t>WORK EXPERIENCE</w:t>
      </w:r>
      <w:r>
        <w:rPr>
          <w:b/>
        </w:rPr>
        <w:t xml:space="preserve"> (cont’d)</w:t>
      </w:r>
    </w:p>
    <w:p w:rsidR="00BC1CB2" w:rsidRPr="00ED0CA1" w:rsidRDefault="00BC1CB2" w:rsidP="00A93ADC">
      <w:pPr>
        <w:spacing w:after="0"/>
        <w:ind w:left="360"/>
        <w:rPr>
          <w:b/>
        </w:rPr>
      </w:pPr>
      <w:r w:rsidRPr="00ED0CA1">
        <w:rPr>
          <w:b/>
        </w:rPr>
        <w:t>Factory Worker</w:t>
      </w:r>
      <w:r w:rsidRPr="00ED0CA1">
        <w:rPr>
          <w:b/>
        </w:rPr>
        <w:tab/>
      </w:r>
      <w:r w:rsidR="00A93ADC" w:rsidRPr="00ED0CA1">
        <w:rPr>
          <w:b/>
        </w:rPr>
        <w:tab/>
      </w:r>
      <w:r w:rsidR="00A93ADC" w:rsidRPr="00ED0CA1">
        <w:rPr>
          <w:b/>
        </w:rPr>
        <w:tab/>
      </w:r>
      <w:r w:rsidR="00A93ADC" w:rsidRPr="00ED0CA1">
        <w:rPr>
          <w:b/>
        </w:rPr>
        <w:tab/>
      </w:r>
      <w:r w:rsidR="00A93ADC" w:rsidRPr="00ED0CA1">
        <w:rPr>
          <w:b/>
        </w:rPr>
        <w:tab/>
      </w:r>
      <w:r w:rsidR="00A93ADC" w:rsidRPr="00ED0CA1">
        <w:rPr>
          <w:b/>
        </w:rPr>
        <w:tab/>
      </w:r>
      <w:r w:rsidR="00ED0CA1">
        <w:rPr>
          <w:b/>
        </w:rPr>
        <w:tab/>
      </w:r>
      <w:r w:rsidRPr="00ED0CA1">
        <w:rPr>
          <w:b/>
        </w:rPr>
        <w:t xml:space="preserve">Mar 2003 – Mar 2006   </w:t>
      </w:r>
    </w:p>
    <w:p w:rsidR="00BC1CB2" w:rsidRPr="00ED0CA1" w:rsidRDefault="00BC1CB2" w:rsidP="00A93ADC">
      <w:pPr>
        <w:spacing w:after="0"/>
        <w:ind w:left="360"/>
      </w:pPr>
      <w:r w:rsidRPr="00ED0CA1">
        <w:t xml:space="preserve">Amtran Technology Co. Ltd., Hsinchu, TAIWAN                         </w:t>
      </w:r>
    </w:p>
    <w:p w:rsidR="00BC1CB2" w:rsidRPr="00ED0CA1" w:rsidRDefault="00BC1CB2" w:rsidP="00BC1CB2">
      <w:pPr>
        <w:widowControl w:val="0"/>
        <w:numPr>
          <w:ilvl w:val="0"/>
          <w:numId w:val="3"/>
        </w:numPr>
        <w:adjustRightInd w:val="0"/>
        <w:spacing w:after="0" w:line="240" w:lineRule="auto"/>
        <w:ind w:left="990"/>
        <w:textAlignment w:val="baseline"/>
      </w:pPr>
      <w:r w:rsidRPr="00ED0CA1">
        <w:t>Quality Control Inspection and Testing - tested assembled products and ensured the quality of the assembled products pass the required quality criteria both from the customers’ and company’s specifications</w:t>
      </w:r>
    </w:p>
    <w:p w:rsidR="00BC1CB2" w:rsidRPr="00ED0CA1" w:rsidRDefault="00BC1CB2" w:rsidP="00BC1CB2">
      <w:pPr>
        <w:widowControl w:val="0"/>
        <w:numPr>
          <w:ilvl w:val="0"/>
          <w:numId w:val="3"/>
        </w:numPr>
        <w:adjustRightInd w:val="0"/>
        <w:spacing w:after="0" w:line="240" w:lineRule="auto"/>
        <w:ind w:left="990"/>
        <w:textAlignment w:val="baseline"/>
      </w:pPr>
      <w:r w:rsidRPr="00ED0CA1">
        <w:t>Packed finished products based from the packing instructions given by the customers</w:t>
      </w:r>
    </w:p>
    <w:p w:rsidR="00BC1CB2" w:rsidRPr="00ED0CA1" w:rsidRDefault="00BC1CB2" w:rsidP="00BC1CB2">
      <w:pPr>
        <w:ind w:left="360"/>
      </w:pPr>
    </w:p>
    <w:p w:rsidR="00BC1CB2" w:rsidRPr="00ED0CA1" w:rsidRDefault="00BC1CB2" w:rsidP="00A93ADC">
      <w:pPr>
        <w:spacing w:after="0"/>
        <w:ind w:left="360"/>
        <w:rPr>
          <w:b/>
        </w:rPr>
      </w:pPr>
      <w:r w:rsidRPr="00ED0CA1">
        <w:rPr>
          <w:b/>
        </w:rPr>
        <w:t>Manufac</w:t>
      </w:r>
      <w:r w:rsidR="00A93ADC" w:rsidRPr="00ED0CA1">
        <w:rPr>
          <w:b/>
        </w:rPr>
        <w:t>turing Engineering Technician</w:t>
      </w:r>
      <w:r w:rsidR="00A93ADC" w:rsidRPr="00ED0CA1">
        <w:rPr>
          <w:b/>
        </w:rPr>
        <w:tab/>
      </w:r>
      <w:r w:rsidR="00A93ADC" w:rsidRPr="00ED0CA1">
        <w:rPr>
          <w:b/>
        </w:rPr>
        <w:tab/>
        <w:t xml:space="preserve">     </w:t>
      </w:r>
      <w:r w:rsidR="00ED0CA1">
        <w:rPr>
          <w:b/>
        </w:rPr>
        <w:tab/>
      </w:r>
      <w:r w:rsidR="00ED0CA1">
        <w:rPr>
          <w:b/>
        </w:rPr>
        <w:tab/>
      </w:r>
      <w:r w:rsidRPr="00ED0CA1">
        <w:rPr>
          <w:b/>
        </w:rPr>
        <w:t xml:space="preserve">Jul 2000 - Feb 2003 </w:t>
      </w:r>
    </w:p>
    <w:p w:rsidR="00BC1CB2" w:rsidRPr="00ED0CA1" w:rsidRDefault="00BC1CB2" w:rsidP="00A93ADC">
      <w:pPr>
        <w:spacing w:after="0"/>
        <w:ind w:left="360"/>
      </w:pPr>
      <w:r w:rsidRPr="00ED0CA1">
        <w:t xml:space="preserve">Andes Ionics Incorporated, Laguna, PHILIPPINES </w:t>
      </w:r>
    </w:p>
    <w:p w:rsidR="00BC1CB2" w:rsidRPr="00ED0CA1" w:rsidRDefault="00BC1CB2" w:rsidP="00BC1CB2">
      <w:pPr>
        <w:widowControl w:val="0"/>
        <w:numPr>
          <w:ilvl w:val="0"/>
          <w:numId w:val="4"/>
        </w:numPr>
        <w:adjustRightInd w:val="0"/>
        <w:spacing w:after="0" w:line="240" w:lineRule="auto"/>
        <w:ind w:left="990"/>
        <w:textAlignment w:val="baseline"/>
      </w:pPr>
      <w:r w:rsidRPr="00ED0CA1">
        <w:t>Provided technical support to the entire production line</w:t>
      </w:r>
    </w:p>
    <w:p w:rsidR="00BC1CB2" w:rsidRPr="00ED0CA1" w:rsidRDefault="00BC1CB2" w:rsidP="00BC1CB2">
      <w:pPr>
        <w:widowControl w:val="0"/>
        <w:numPr>
          <w:ilvl w:val="0"/>
          <w:numId w:val="4"/>
        </w:numPr>
        <w:adjustRightInd w:val="0"/>
        <w:spacing w:after="0" w:line="240" w:lineRule="auto"/>
        <w:ind w:left="990"/>
        <w:textAlignment w:val="baseline"/>
      </w:pPr>
      <w:r w:rsidRPr="00ED0CA1">
        <w:t>Maintained and setup line equipment/machines</w:t>
      </w:r>
    </w:p>
    <w:p w:rsidR="00BC1CB2" w:rsidRPr="00ED0CA1" w:rsidRDefault="00BC1CB2" w:rsidP="00BC1CB2">
      <w:pPr>
        <w:widowControl w:val="0"/>
        <w:numPr>
          <w:ilvl w:val="0"/>
          <w:numId w:val="4"/>
        </w:numPr>
        <w:adjustRightInd w:val="0"/>
        <w:spacing w:after="0" w:line="240" w:lineRule="auto"/>
        <w:ind w:left="990"/>
        <w:textAlignment w:val="baseline"/>
      </w:pPr>
      <w:r w:rsidRPr="00ED0CA1">
        <w:t>Worked with engineers in the analysis of low yields and recommended actions for improvement</w:t>
      </w:r>
    </w:p>
    <w:p w:rsidR="00BC1CB2" w:rsidRPr="00ED0CA1" w:rsidRDefault="00BC1CB2" w:rsidP="00BC1CB2">
      <w:pPr>
        <w:widowControl w:val="0"/>
        <w:numPr>
          <w:ilvl w:val="0"/>
          <w:numId w:val="4"/>
        </w:numPr>
        <w:adjustRightInd w:val="0"/>
        <w:spacing w:after="0" w:line="240" w:lineRule="auto"/>
        <w:ind w:left="990"/>
        <w:textAlignment w:val="baseline"/>
      </w:pPr>
      <w:r w:rsidRPr="00ED0CA1">
        <w:t>Overall-in-charge of stock room and spare parts inventory and replenishment</w:t>
      </w:r>
    </w:p>
    <w:p w:rsidR="00BC1CB2" w:rsidRPr="00ED0CA1" w:rsidRDefault="00BC1CB2" w:rsidP="00BC1CB2"/>
    <w:p w:rsidR="00BC1CB2" w:rsidRPr="00ED0CA1" w:rsidRDefault="00BC1CB2" w:rsidP="00BC1CB2">
      <w:pPr>
        <w:rPr>
          <w:b/>
        </w:rPr>
      </w:pPr>
      <w:r w:rsidRPr="00ED0CA1">
        <w:rPr>
          <w:b/>
        </w:rPr>
        <w:t>INTEREST &amp; ACTIVITIES</w:t>
      </w:r>
    </w:p>
    <w:p w:rsidR="00BC1CB2" w:rsidRPr="00ED0CA1" w:rsidRDefault="00BC1CB2" w:rsidP="00BC1CB2">
      <w:pPr>
        <w:pStyle w:val="ListParagraph"/>
        <w:widowControl w:val="0"/>
        <w:numPr>
          <w:ilvl w:val="0"/>
          <w:numId w:val="8"/>
        </w:numPr>
        <w:adjustRightInd w:val="0"/>
        <w:spacing w:after="0" w:line="240" w:lineRule="auto"/>
        <w:ind w:left="990"/>
        <w:textAlignment w:val="baseline"/>
      </w:pPr>
      <w:r w:rsidRPr="00ED0CA1">
        <w:t>Music, hiking, travelling, computer</w:t>
      </w:r>
    </w:p>
    <w:p w:rsidR="00BC1CB2" w:rsidRPr="00ED0CA1" w:rsidRDefault="00BC1CB2" w:rsidP="00BC1CB2">
      <w:pPr>
        <w:pStyle w:val="ListParagraph"/>
        <w:widowControl w:val="0"/>
        <w:numPr>
          <w:ilvl w:val="0"/>
          <w:numId w:val="8"/>
        </w:numPr>
        <w:adjustRightInd w:val="0"/>
        <w:spacing w:after="0" w:line="240" w:lineRule="auto"/>
        <w:ind w:left="990"/>
        <w:textAlignment w:val="baseline"/>
      </w:pPr>
      <w:r w:rsidRPr="00ED0CA1">
        <w:t>Seneca Orientation Leader Volunteer (Fall 2016)</w:t>
      </w:r>
    </w:p>
    <w:p w:rsidR="00203181" w:rsidRDefault="00203181" w:rsidP="00A63E62">
      <w:pPr>
        <w:pStyle w:val="Heading2"/>
      </w:pPr>
      <w:bookmarkStart w:id="18" w:name="_Toc468025701"/>
      <w:r w:rsidRPr="00203181">
        <w:t>REFERENCES</w:t>
      </w:r>
      <w:bookmarkEnd w:id="18"/>
    </w:p>
    <w:p w:rsidR="00A63E62" w:rsidRPr="00A63E62" w:rsidRDefault="00A63E62" w:rsidP="00A63E62"/>
    <w:p w:rsidR="001A6A41" w:rsidRPr="001A6A41" w:rsidRDefault="001A6A41" w:rsidP="001A6A41">
      <w:pPr>
        <w:spacing w:after="0"/>
        <w:rPr>
          <w:b/>
        </w:rPr>
      </w:pPr>
      <w:r w:rsidRPr="001A6A41">
        <w:rPr>
          <w:b/>
        </w:rPr>
        <w:t>Janice Hagan</w:t>
      </w:r>
    </w:p>
    <w:p w:rsidR="001A6A41" w:rsidRPr="001A6A41" w:rsidRDefault="001A6A41" w:rsidP="001A6A41">
      <w:pPr>
        <w:spacing w:after="0"/>
      </w:pPr>
      <w:r w:rsidRPr="001A6A41">
        <w:t>Learning Center Support Officer</w:t>
      </w:r>
    </w:p>
    <w:p w:rsidR="001A6A41" w:rsidRPr="001A6A41" w:rsidRDefault="001A6A41" w:rsidP="001A6A41">
      <w:pPr>
        <w:spacing w:after="0"/>
      </w:pPr>
      <w:r w:rsidRPr="001A6A41">
        <w:t>Seneca College @ York Campus – Learning Center</w:t>
      </w:r>
    </w:p>
    <w:p w:rsidR="001A6A41" w:rsidRPr="001A6A41" w:rsidRDefault="001A6A41" w:rsidP="001A6A41">
      <w:pPr>
        <w:spacing w:after="0"/>
      </w:pPr>
      <w:r w:rsidRPr="001A6A41">
        <w:t>North York, Canada</w:t>
      </w:r>
    </w:p>
    <w:p w:rsidR="001A6A41" w:rsidRPr="001A6A41" w:rsidRDefault="001A6A41" w:rsidP="001A6A41">
      <w:pPr>
        <w:spacing w:after="0"/>
      </w:pPr>
      <w:r w:rsidRPr="001A6A41">
        <w:t>Tel.: (416) 491 5050 ext. 33407</w:t>
      </w:r>
    </w:p>
    <w:p w:rsidR="00A63E62" w:rsidRDefault="001A6A41" w:rsidP="00A63E62">
      <w:pPr>
        <w:spacing w:after="0"/>
      </w:pPr>
      <w:r w:rsidRPr="001A6A41">
        <w:t xml:space="preserve">Email: </w:t>
      </w:r>
      <w:hyperlink r:id="rId10" w:history="1">
        <w:r w:rsidRPr="001A6A41">
          <w:t>janice.hagan@senecacollege.ca</w:t>
        </w:r>
      </w:hyperlink>
    </w:p>
    <w:p w:rsidR="00A63E62" w:rsidRPr="00A63E62" w:rsidRDefault="00A63E62" w:rsidP="00A63E62">
      <w:pPr>
        <w:spacing w:after="0"/>
      </w:pPr>
    </w:p>
    <w:p w:rsidR="00A63E62" w:rsidRPr="00A63E62" w:rsidRDefault="00A63E62" w:rsidP="00A63E62">
      <w:pPr>
        <w:spacing w:after="0"/>
        <w:rPr>
          <w:b/>
        </w:rPr>
      </w:pPr>
      <w:r w:rsidRPr="00A63E62">
        <w:rPr>
          <w:b/>
        </w:rPr>
        <w:t>Anne Lubrano Freyburger</w:t>
      </w:r>
    </w:p>
    <w:p w:rsidR="00A63E62" w:rsidRPr="00A63E62" w:rsidRDefault="00A63E62" w:rsidP="00A63E62">
      <w:pPr>
        <w:spacing w:after="0"/>
      </w:pPr>
      <w:r w:rsidRPr="00A63E62">
        <w:t>Store Manager</w:t>
      </w:r>
    </w:p>
    <w:p w:rsidR="00A63E62" w:rsidRPr="00A63E62" w:rsidRDefault="00A63E62" w:rsidP="00A63E62">
      <w:pPr>
        <w:spacing w:after="0"/>
      </w:pPr>
      <w:r w:rsidRPr="00A63E62">
        <w:t>Louis Vuitton</w:t>
      </w:r>
    </w:p>
    <w:p w:rsidR="00A63E62" w:rsidRPr="00A63E62" w:rsidRDefault="00A63E62" w:rsidP="00A63E62">
      <w:pPr>
        <w:spacing w:after="0"/>
      </w:pPr>
      <w:r w:rsidRPr="00A63E62">
        <w:t>Singapore</w:t>
      </w:r>
    </w:p>
    <w:p w:rsidR="00A63E62" w:rsidRDefault="00A63E62" w:rsidP="00A63E62">
      <w:pPr>
        <w:spacing w:after="0"/>
      </w:pPr>
      <w:r w:rsidRPr="00A63E62">
        <w:t xml:space="preserve">(Note: Former Regional Retail Operations Manager at Christian Dior Couture FZE) </w:t>
      </w:r>
    </w:p>
    <w:p w:rsidR="00A63E62" w:rsidRPr="00A63E62" w:rsidRDefault="00A63E62" w:rsidP="00A63E62">
      <w:pPr>
        <w:spacing w:after="0"/>
      </w:pPr>
    </w:p>
    <w:p w:rsidR="00A63E62" w:rsidRDefault="00A63E62" w:rsidP="00A63E62">
      <w:pPr>
        <w:spacing w:after="0"/>
        <w:rPr>
          <w:b/>
        </w:rPr>
      </w:pPr>
      <w:r w:rsidRPr="00A63E62">
        <w:rPr>
          <w:b/>
        </w:rPr>
        <w:t>Majorie Marc-Aurèle</w:t>
      </w:r>
    </w:p>
    <w:p w:rsidR="00A63E62" w:rsidRPr="00A63E62" w:rsidRDefault="00A63E62" w:rsidP="00A63E62">
      <w:pPr>
        <w:spacing w:after="0"/>
        <w:rPr>
          <w:b/>
        </w:rPr>
      </w:pPr>
      <w:r w:rsidRPr="00BB44ED">
        <w:rPr>
          <w:szCs w:val="24"/>
        </w:rPr>
        <w:t>Retail Buying Manager</w:t>
      </w:r>
    </w:p>
    <w:p w:rsidR="00A63E62" w:rsidRPr="00BB44ED" w:rsidRDefault="00A63E62" w:rsidP="00A63E62">
      <w:pPr>
        <w:spacing w:after="0"/>
        <w:rPr>
          <w:szCs w:val="24"/>
        </w:rPr>
      </w:pPr>
      <w:r w:rsidRPr="00BB44ED">
        <w:rPr>
          <w:szCs w:val="24"/>
        </w:rPr>
        <w:t>Yves Saint Laurent</w:t>
      </w:r>
    </w:p>
    <w:p w:rsidR="00A63E62" w:rsidRPr="00BB44ED" w:rsidRDefault="00A63E62" w:rsidP="00A63E62">
      <w:pPr>
        <w:spacing w:after="0"/>
        <w:rPr>
          <w:szCs w:val="24"/>
        </w:rPr>
      </w:pPr>
      <w:r w:rsidRPr="00BB44ED">
        <w:rPr>
          <w:szCs w:val="24"/>
        </w:rPr>
        <w:t>Paris, France</w:t>
      </w:r>
    </w:p>
    <w:p w:rsidR="00A63E62" w:rsidRPr="00BB44ED" w:rsidRDefault="00A63E62" w:rsidP="00A63E62">
      <w:pPr>
        <w:spacing w:after="0"/>
        <w:rPr>
          <w:szCs w:val="24"/>
        </w:rPr>
      </w:pPr>
      <w:r w:rsidRPr="00BB44ED">
        <w:rPr>
          <w:i/>
          <w:szCs w:val="24"/>
        </w:rPr>
        <w:t xml:space="preserve">(Note: Former </w:t>
      </w:r>
      <w:r>
        <w:rPr>
          <w:i/>
          <w:szCs w:val="24"/>
        </w:rPr>
        <w:t>Buying and Product M</w:t>
      </w:r>
      <w:r w:rsidRPr="00BB44ED">
        <w:rPr>
          <w:i/>
          <w:szCs w:val="24"/>
        </w:rPr>
        <w:t>anager at Christian Dior Couture FZE)</w:t>
      </w:r>
    </w:p>
    <w:p w:rsidR="00203181" w:rsidRDefault="00203181" w:rsidP="00203181"/>
    <w:p w:rsidR="00B717C0" w:rsidRDefault="00BE7C46" w:rsidP="00B717C0">
      <w:pPr>
        <w:pStyle w:val="Heading2"/>
      </w:pPr>
      <w:bookmarkStart w:id="19" w:name="_Toc468025702"/>
      <w:bookmarkEnd w:id="13"/>
      <w:r>
        <w:t>CONCLUDING COMMENTS</w:t>
      </w:r>
      <w:bookmarkEnd w:id="19"/>
    </w:p>
    <w:p w:rsidR="00E16E9F" w:rsidRDefault="00E16E9F" w:rsidP="00BE7C46">
      <w:pPr>
        <w:pStyle w:val="Heading3"/>
      </w:pPr>
    </w:p>
    <w:p w:rsidR="00BE7C46" w:rsidRDefault="00BE7C46" w:rsidP="00BE7C46">
      <w:pPr>
        <w:pStyle w:val="Heading3"/>
      </w:pPr>
      <w:bookmarkStart w:id="20" w:name="_Toc468025703"/>
      <w:r>
        <w:t>Scope of Services</w:t>
      </w:r>
      <w:bookmarkEnd w:id="20"/>
    </w:p>
    <w:p w:rsidR="00BE7C46" w:rsidRDefault="00E16E9F" w:rsidP="00F343DC">
      <w:pPr>
        <w:spacing w:line="360" w:lineRule="auto"/>
      </w:pPr>
      <w:r>
        <w:t xml:space="preserve">The prices in this proposal is valid until December 20, 2016.  The scope of services </w:t>
      </w:r>
      <w:r w:rsidR="00941128">
        <w:t xml:space="preserve">limits on the development up to </w:t>
      </w:r>
      <w:r>
        <w:t>successful online deploymen</w:t>
      </w:r>
      <w:r w:rsidR="000D0A69">
        <w:t xml:space="preserve">t of the web application.  Additional 1 month support and maintenance services after successful deployment </w:t>
      </w:r>
      <w:r w:rsidR="00941128">
        <w:t>is also covered in this proposal</w:t>
      </w:r>
      <w:r w:rsidR="000D0A69">
        <w:t>.</w:t>
      </w:r>
    </w:p>
    <w:p w:rsidR="00BE7C46" w:rsidRDefault="00BE7C46" w:rsidP="00BE7C46">
      <w:pPr>
        <w:pStyle w:val="Heading3"/>
      </w:pPr>
      <w:bookmarkStart w:id="21" w:name="_Toc468025704"/>
      <w:r>
        <w:t>Benefits</w:t>
      </w:r>
      <w:bookmarkEnd w:id="21"/>
    </w:p>
    <w:p w:rsidR="00F758D8" w:rsidRDefault="00F758D8" w:rsidP="00F343DC">
      <w:pPr>
        <w:spacing w:line="360" w:lineRule="auto"/>
      </w:pPr>
      <w:r>
        <w:t>The proposed web application project</w:t>
      </w:r>
      <w:r w:rsidR="00BC3E18">
        <w:t xml:space="preserve"> (E-DUCATION_PWD)</w:t>
      </w:r>
      <w:r>
        <w:t xml:space="preserve"> will benefit a long-term solution for proper education for people with disabilities.  It’s a promising alternative to educate people with mobility impairment or transport difficulties due to its availability online.</w:t>
      </w:r>
    </w:p>
    <w:p w:rsidR="000E516D" w:rsidRDefault="00F758D8" w:rsidP="00F343DC">
      <w:pPr>
        <w:spacing w:line="360" w:lineRule="auto"/>
      </w:pPr>
      <w:r>
        <w:t xml:space="preserve">The mode of instruction in delivering the classes will be </w:t>
      </w:r>
      <w:r w:rsidR="000E516D">
        <w:t>the same as</w:t>
      </w:r>
      <w:r>
        <w:t xml:space="preserve"> the regular </w:t>
      </w:r>
      <w:r w:rsidR="000E516D">
        <w:t>classes done inside a classroom as the web application will be run also by instructor specialized in teachi</w:t>
      </w:r>
      <w:r w:rsidR="00F343DC">
        <w:t>ng people with disabilities.</w:t>
      </w:r>
    </w:p>
    <w:p w:rsidR="000E516D" w:rsidRDefault="00F343DC" w:rsidP="00F343DC">
      <w:pPr>
        <w:spacing w:line="360" w:lineRule="auto"/>
      </w:pPr>
      <w:r>
        <w:t xml:space="preserve">Direct and indirect discrimination or harassment </w:t>
      </w:r>
      <w:r w:rsidR="005E1F82">
        <w:t xml:space="preserve">from non-disabled students to people with disabilities </w:t>
      </w:r>
      <w:r>
        <w:t>can be avoided by using this online school</w:t>
      </w:r>
      <w:r w:rsidR="005E1F82">
        <w:t xml:space="preserve"> as there will be no close encounter with them.  Thus, they can </w:t>
      </w:r>
      <w:r>
        <w:t>co</w:t>
      </w:r>
      <w:r w:rsidR="005E1F82">
        <w:t>ncentrate more on their studies.</w:t>
      </w:r>
    </w:p>
    <w:p w:rsidR="00BE7C46" w:rsidRDefault="000E516D" w:rsidP="005E1F82">
      <w:pPr>
        <w:spacing w:line="360" w:lineRule="auto"/>
      </w:pPr>
      <w:r>
        <w:t>The added features in this web application like the online library will help students gain more informatio</w:t>
      </w:r>
      <w:r w:rsidR="00F343DC">
        <w:t>n that will have them succeed in getting the high-quality education to help them uplift their lives.</w:t>
      </w:r>
      <w:r>
        <w:t xml:space="preserve">  </w:t>
      </w:r>
    </w:p>
    <w:p w:rsidR="00BE7C46" w:rsidRDefault="00BE7C46" w:rsidP="00BE7C46">
      <w:pPr>
        <w:pStyle w:val="Heading3"/>
      </w:pPr>
      <w:bookmarkStart w:id="22" w:name="_Toc468025705"/>
      <w:r>
        <w:t>Supporting Documents</w:t>
      </w:r>
      <w:bookmarkEnd w:id="22"/>
    </w:p>
    <w:p w:rsidR="000C6D2E" w:rsidRDefault="003A175F">
      <w:r>
        <w:tab/>
        <w:t>A</w:t>
      </w:r>
      <w:r w:rsidR="00884A1F">
        <w:t xml:space="preserve">PPENDIX A: Request for proposal </w:t>
      </w:r>
      <w:r>
        <w:t>…………………………………………. p. 11</w:t>
      </w:r>
    </w:p>
    <w:p w:rsidR="003A175F" w:rsidRDefault="00201409">
      <w:r>
        <w:tab/>
        <w:t>APPENDIX B: PWD Graph and table</w:t>
      </w:r>
      <w:r w:rsidR="008316C4">
        <w:t xml:space="preserve"> …</w:t>
      </w:r>
      <w:r>
        <w:t>………………………</w:t>
      </w:r>
      <w:r w:rsidR="008316C4">
        <w:t>…</w:t>
      </w:r>
      <w:r w:rsidR="00884A1F">
        <w:t>.…...….</w:t>
      </w:r>
      <w:r w:rsidR="003A175F">
        <w:t>…. p. 1</w:t>
      </w:r>
      <w:r w:rsidR="00D66952">
        <w:t>2</w:t>
      </w:r>
    </w:p>
    <w:p w:rsidR="00884A1F" w:rsidRDefault="00884A1F" w:rsidP="00884A1F">
      <w:r>
        <w:tab/>
        <w:t>APPENDIX C: Letter of Submission ………………………....………………. p. 13</w:t>
      </w:r>
    </w:p>
    <w:p w:rsidR="00884A1F" w:rsidRDefault="00884A1F"/>
    <w:p w:rsidR="008313F0" w:rsidRDefault="008313F0" w:rsidP="0049559B">
      <w:pPr>
        <w:pStyle w:val="H2-NO-TOC"/>
      </w:pPr>
      <w:bookmarkStart w:id="23" w:name="_Toc466867543"/>
    </w:p>
    <w:p w:rsidR="008313F0" w:rsidRPr="004C532E" w:rsidRDefault="008313F0" w:rsidP="004C532E"/>
    <w:p w:rsidR="004C532E" w:rsidRPr="004C532E" w:rsidRDefault="004C532E" w:rsidP="004C532E"/>
    <w:p w:rsidR="004C532E" w:rsidRDefault="004C532E" w:rsidP="004C532E">
      <w:pPr>
        <w:pStyle w:val="H2-NO-TOC"/>
        <w:spacing w:before="0"/>
      </w:pPr>
      <w:r>
        <w:t>APPENDIX A</w:t>
      </w:r>
    </w:p>
    <w:p w:rsidR="002708E1" w:rsidRDefault="002708E1" w:rsidP="004C532E">
      <w:pPr>
        <w:pStyle w:val="H2-NO-TOC"/>
        <w:spacing w:before="0"/>
      </w:pPr>
    </w:p>
    <w:p w:rsidR="0049559B" w:rsidRDefault="0049559B" w:rsidP="004C532E">
      <w:pPr>
        <w:pStyle w:val="H2-NO-TOC"/>
        <w:spacing w:before="0"/>
      </w:pPr>
      <w:r>
        <w:t>REQUEST</w:t>
      </w:r>
      <w:bookmarkEnd w:id="23"/>
    </w:p>
    <w:p w:rsidR="0049559B" w:rsidRDefault="0049559B" w:rsidP="00103B29">
      <w:pPr>
        <w:spacing w:line="360" w:lineRule="auto"/>
        <w:jc w:val="both"/>
      </w:pPr>
      <w:r>
        <w:t>The government of Utopia has launched a new program for entrepreneurs that is designed to encourage young entrepreneurs to take the leap and launch their own businesses.</w:t>
      </w:r>
    </w:p>
    <w:p w:rsidR="0049559B" w:rsidRDefault="0049559B" w:rsidP="00103B29">
      <w:pPr>
        <w:spacing w:line="360" w:lineRule="auto"/>
        <w:jc w:val="both"/>
      </w:pPr>
      <w:r>
        <w:t>With the evolution of robotics and artificial intelligence, there has been a dramatic decline in employment opportunities. The government of Utopia has secured a substantial budget to promote and nurture the development of small, competitive, and forward thinking startup companies.</w:t>
      </w:r>
    </w:p>
    <w:p w:rsidR="0049559B" w:rsidRDefault="0049559B" w:rsidP="00103B29">
      <w:pPr>
        <w:spacing w:line="360" w:lineRule="auto"/>
        <w:jc w:val="both"/>
      </w:pPr>
      <w:r>
        <w:t>We encourage young visionaries to explore and discover their authentic areas of interest in the business realm by researching existing companies and their business models. The key components to this major initiative is to promote the importance of market research before launching companies.</w:t>
      </w:r>
    </w:p>
    <w:p w:rsidR="0049559B" w:rsidRDefault="0049559B" w:rsidP="00103B29">
      <w:pPr>
        <w:spacing w:line="360" w:lineRule="auto"/>
        <w:jc w:val="both"/>
      </w:pPr>
      <w:r>
        <w:t>There has been a disturbing trend where studies show that the majority of startups that fail are doing so due to a lack of market research and due diligence prior to the developments of products and services.</w:t>
      </w:r>
    </w:p>
    <w:p w:rsidR="0049559B" w:rsidRDefault="0049559B" w:rsidP="00103B29">
      <w:pPr>
        <w:spacing w:line="360" w:lineRule="auto"/>
        <w:jc w:val="both"/>
      </w:pPr>
      <w:r>
        <w:t>We request that you research the needs of people and businesses before you embark on your own.</w:t>
      </w:r>
    </w:p>
    <w:p w:rsidR="0049559B" w:rsidRDefault="0049559B" w:rsidP="0049559B">
      <w:pPr>
        <w:pStyle w:val="H2-NO-TOC"/>
      </w:pPr>
      <w:bookmarkStart w:id="24" w:name="_Toc466867544"/>
      <w:r>
        <w:t>REQUIREMENTS</w:t>
      </w:r>
      <w:bookmarkEnd w:id="24"/>
    </w:p>
    <w:p w:rsidR="0049559B" w:rsidRDefault="0049559B" w:rsidP="0049559B">
      <w:r>
        <w:t>in an effort to streamline the proposal process, we have provided a template and set of guidelines for you to follow.</w:t>
      </w:r>
    </w:p>
    <w:p w:rsidR="0049559B" w:rsidRDefault="0049559B" w:rsidP="0049559B">
      <w:r>
        <w:t>Here are the core deliverables:</w:t>
      </w:r>
    </w:p>
    <w:p w:rsidR="0049559B" w:rsidRDefault="0049559B" w:rsidP="0049559B">
      <w:pPr>
        <w:pStyle w:val="ListParagraph"/>
        <w:numPr>
          <w:ilvl w:val="0"/>
          <w:numId w:val="1"/>
        </w:numPr>
      </w:pPr>
      <w:r>
        <w:t>letter of submission</w:t>
      </w:r>
    </w:p>
    <w:p w:rsidR="0049559B" w:rsidRDefault="0049559B" w:rsidP="0049559B">
      <w:pPr>
        <w:pStyle w:val="ListParagraph"/>
        <w:numPr>
          <w:ilvl w:val="0"/>
          <w:numId w:val="1"/>
        </w:numPr>
      </w:pPr>
      <w:r>
        <w:t>this proposal</w:t>
      </w:r>
    </w:p>
    <w:p w:rsidR="0049559B" w:rsidRDefault="0049559B" w:rsidP="0049559B">
      <w:pPr>
        <w:pStyle w:val="ListParagraph"/>
        <w:numPr>
          <w:ilvl w:val="0"/>
          <w:numId w:val="1"/>
        </w:numPr>
      </w:pPr>
      <w:r>
        <w:t>resume for each member of your team</w:t>
      </w:r>
    </w:p>
    <w:p w:rsidR="0049559B" w:rsidRDefault="0049559B" w:rsidP="0049559B">
      <w:pPr>
        <w:pStyle w:val="ListParagraph"/>
        <w:numPr>
          <w:ilvl w:val="0"/>
          <w:numId w:val="1"/>
        </w:numPr>
      </w:pPr>
      <w:r>
        <w:t>10-minute pitch</w:t>
      </w:r>
    </w:p>
    <w:p w:rsidR="0049559B" w:rsidRDefault="0049559B" w:rsidP="0049559B">
      <w:pPr>
        <w:pStyle w:val="Heading4"/>
      </w:pPr>
      <w:r>
        <w:t>Research</w:t>
      </w:r>
    </w:p>
    <w:p w:rsidR="0049559B" w:rsidRDefault="0049559B" w:rsidP="0049559B">
      <w:r>
        <w:t>the two main areas we require you to research are:</w:t>
      </w:r>
    </w:p>
    <w:p w:rsidR="0049559B" w:rsidRDefault="0049559B" w:rsidP="0049559B">
      <w:pPr>
        <w:pStyle w:val="ListParagraph"/>
        <w:numPr>
          <w:ilvl w:val="0"/>
          <w:numId w:val="2"/>
        </w:numPr>
      </w:pPr>
      <w:r>
        <w:t>what is the customer need?</w:t>
      </w:r>
    </w:p>
    <w:p w:rsidR="0049559B" w:rsidRDefault="0049559B" w:rsidP="0049559B">
      <w:pPr>
        <w:pStyle w:val="ListParagraph"/>
        <w:numPr>
          <w:ilvl w:val="0"/>
          <w:numId w:val="2"/>
        </w:numPr>
      </w:pPr>
      <w:r>
        <w:t>who are the existing competitors?</w:t>
      </w:r>
    </w:p>
    <w:p w:rsidR="0049559B" w:rsidRPr="00114557" w:rsidRDefault="0049559B" w:rsidP="0049559B">
      <w:pPr>
        <w:pStyle w:val="ListParagraph"/>
        <w:numPr>
          <w:ilvl w:val="0"/>
          <w:numId w:val="2"/>
        </w:numPr>
      </w:pPr>
      <w:r>
        <w:t>what evolving technology or methodologies supports your initiative?</w:t>
      </w:r>
    </w:p>
    <w:p w:rsidR="0049559B" w:rsidRDefault="0049559B" w:rsidP="0049559B">
      <w:r>
        <w:br w:type="page"/>
      </w:r>
    </w:p>
    <w:p w:rsidR="002708E1" w:rsidRDefault="002708E1" w:rsidP="002708E1">
      <w:pPr>
        <w:pStyle w:val="H2-NO-TOC"/>
        <w:spacing w:before="0"/>
      </w:pPr>
      <w:r>
        <w:t>APPENDIX B</w:t>
      </w:r>
    </w:p>
    <w:p w:rsidR="002708E1" w:rsidRDefault="002708E1" w:rsidP="002708E1">
      <w:pPr>
        <w:pStyle w:val="H2-NO-TOC"/>
        <w:spacing w:before="0"/>
      </w:pPr>
    </w:p>
    <w:p w:rsidR="00EF54D5" w:rsidRDefault="00201409" w:rsidP="00EF54D5">
      <w:pPr>
        <w:pStyle w:val="Title"/>
        <w:spacing w:before="0"/>
      </w:pPr>
      <w:r>
        <w:t>PWD GRAPH an</w:t>
      </w:r>
      <w:r w:rsidR="00EF54D5">
        <w:t>d table</w:t>
      </w:r>
      <w:r w:rsidR="00EF54D5">
        <w:rPr>
          <w:noProof/>
        </w:rPr>
        <w:drawing>
          <wp:inline distT="0" distB="0" distL="0" distR="0" wp14:anchorId="5590AE29" wp14:editId="2A762B72">
            <wp:extent cx="4611435" cy="26398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9611" cy="2667411"/>
                    </a:xfrm>
                    <a:prstGeom prst="rect">
                      <a:avLst/>
                    </a:prstGeom>
                  </pic:spPr>
                </pic:pic>
              </a:graphicData>
            </a:graphic>
          </wp:inline>
        </w:drawing>
      </w:r>
    </w:p>
    <w:p w:rsidR="00EF54D5" w:rsidRDefault="00EF54D5" w:rsidP="00EF54D5">
      <w:pPr>
        <w:pStyle w:val="Title"/>
        <w:spacing w:before="0"/>
      </w:pPr>
    </w:p>
    <w:p w:rsidR="002708E1" w:rsidRDefault="00EF54D5" w:rsidP="00EF54D5">
      <w:pPr>
        <w:pStyle w:val="Title"/>
        <w:spacing w:before="0"/>
      </w:pPr>
      <w:r>
        <w:rPr>
          <w:noProof/>
        </w:rPr>
        <w:drawing>
          <wp:inline distT="0" distB="0" distL="0" distR="0" wp14:anchorId="46E8F161" wp14:editId="7180FCE3">
            <wp:extent cx="4643562" cy="348858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02-eng.gif"/>
                    <pic:cNvPicPr/>
                  </pic:nvPicPr>
                  <pic:blipFill>
                    <a:blip r:embed="rId12">
                      <a:extLst>
                        <a:ext uri="{28A0092B-C50C-407E-A947-70E740481C1C}">
                          <a14:useLocalDpi xmlns:a14="http://schemas.microsoft.com/office/drawing/2010/main" val="0"/>
                        </a:ext>
                      </a:extLst>
                    </a:blip>
                    <a:stretch>
                      <a:fillRect/>
                    </a:stretch>
                  </pic:blipFill>
                  <pic:spPr>
                    <a:xfrm>
                      <a:off x="0" y="0"/>
                      <a:ext cx="4669304" cy="3507922"/>
                    </a:xfrm>
                    <a:prstGeom prst="rect">
                      <a:avLst/>
                    </a:prstGeom>
                  </pic:spPr>
                </pic:pic>
              </a:graphicData>
            </a:graphic>
          </wp:inline>
        </w:drawing>
      </w:r>
    </w:p>
    <w:p w:rsidR="00884A1F" w:rsidRDefault="00201409" w:rsidP="00884A1F">
      <w:pPr>
        <w:pStyle w:val="H2-NO-TOC"/>
        <w:spacing w:before="0"/>
      </w:pPr>
      <w:r>
        <w:t>APPENDIX C</w:t>
      </w:r>
    </w:p>
    <w:p w:rsidR="00884A1F" w:rsidRDefault="00884A1F" w:rsidP="00884A1F">
      <w:pPr>
        <w:pStyle w:val="H2-NO-TOC"/>
        <w:spacing w:before="0"/>
      </w:pPr>
    </w:p>
    <w:p w:rsidR="0049559B" w:rsidRDefault="0049559B" w:rsidP="00884A1F">
      <w:pPr>
        <w:pStyle w:val="Title"/>
        <w:spacing w:before="0"/>
      </w:pPr>
      <w:r>
        <w:t>LETTER OF SUBMISSION</w:t>
      </w:r>
    </w:p>
    <w:p w:rsidR="0049559B" w:rsidRDefault="0049559B" w:rsidP="0049559B">
      <w:pPr>
        <w:pStyle w:val="NoSpacing"/>
      </w:pPr>
    </w:p>
    <w:p w:rsidR="0049559B" w:rsidRDefault="0049559B" w:rsidP="0049559B">
      <w:pPr>
        <w:pStyle w:val="NoSpacing"/>
      </w:pPr>
    </w:p>
    <w:p w:rsidR="0049559B" w:rsidRDefault="00FF467C" w:rsidP="0049559B">
      <w:pPr>
        <w:pStyle w:val="NoSpacing"/>
      </w:pPr>
      <w:r>
        <w:t>Jesus Jr. Ancheta</w:t>
      </w:r>
    </w:p>
    <w:p w:rsidR="00FF467C" w:rsidRDefault="00407181" w:rsidP="0049559B">
      <w:pPr>
        <w:pStyle w:val="NoSpacing"/>
      </w:pPr>
      <w:r>
        <w:t>Seneca College of Applied Arts and Technology</w:t>
      </w:r>
    </w:p>
    <w:p w:rsidR="00FF467C" w:rsidRDefault="00407181" w:rsidP="0049559B">
      <w:pPr>
        <w:pStyle w:val="NoSpacing"/>
      </w:pPr>
      <w:r>
        <w:t>Seneca@York Campus</w:t>
      </w:r>
    </w:p>
    <w:p w:rsidR="00FF467C" w:rsidRDefault="00407181" w:rsidP="0049559B">
      <w:pPr>
        <w:pStyle w:val="NoSpacing"/>
      </w:pPr>
      <w:r w:rsidRPr="00407181">
        <w:t>Toronno, Utopia</w:t>
      </w:r>
    </w:p>
    <w:p w:rsidR="0049559B" w:rsidRDefault="0049559B" w:rsidP="0049559B">
      <w:pPr>
        <w:pStyle w:val="NoSpacing"/>
      </w:pPr>
    </w:p>
    <w:p w:rsidR="00FF467C" w:rsidRDefault="00FF467C" w:rsidP="0049559B">
      <w:pPr>
        <w:pStyle w:val="NoSpacing"/>
      </w:pPr>
      <w:r>
        <w:t>November 28, 2016</w:t>
      </w:r>
    </w:p>
    <w:p w:rsidR="00407181" w:rsidRDefault="00407181" w:rsidP="00407181">
      <w:pPr>
        <w:pStyle w:val="NoSpacing"/>
      </w:pPr>
    </w:p>
    <w:p w:rsidR="00407181" w:rsidRDefault="00407181" w:rsidP="00407181">
      <w:pPr>
        <w:pStyle w:val="NoSpacing"/>
      </w:pPr>
    </w:p>
    <w:p w:rsidR="00407181" w:rsidRDefault="00407181" w:rsidP="00407181">
      <w:pPr>
        <w:pStyle w:val="NoSpacing"/>
      </w:pPr>
      <w:r>
        <w:t>Anna Parker</w:t>
      </w:r>
    </w:p>
    <w:p w:rsidR="00407181" w:rsidRDefault="00407181" w:rsidP="00407181">
      <w:pPr>
        <w:pStyle w:val="NoSpacing"/>
      </w:pPr>
      <w:r>
        <w:t>Director of Student Entrepreneurs</w:t>
      </w:r>
    </w:p>
    <w:p w:rsidR="00407181" w:rsidRDefault="00407181" w:rsidP="00407181">
      <w:pPr>
        <w:pStyle w:val="NoSpacing"/>
      </w:pPr>
      <w:r>
        <w:t>Government of Utopia</w:t>
      </w:r>
    </w:p>
    <w:p w:rsidR="00407181" w:rsidRDefault="00407181" w:rsidP="00407181">
      <w:pPr>
        <w:pStyle w:val="NoSpacing"/>
      </w:pPr>
      <w:r>
        <w:t>Toronno, Utopia</w:t>
      </w:r>
    </w:p>
    <w:p w:rsidR="00407181" w:rsidRDefault="00407181" w:rsidP="00407181">
      <w:pPr>
        <w:pStyle w:val="NoSpacing"/>
      </w:pPr>
    </w:p>
    <w:p w:rsidR="00407181" w:rsidRDefault="00407181" w:rsidP="00407181">
      <w:pPr>
        <w:pStyle w:val="NoSpacing"/>
      </w:pPr>
    </w:p>
    <w:p w:rsidR="00407181" w:rsidRDefault="00407181" w:rsidP="00407181">
      <w:pPr>
        <w:pStyle w:val="NoSpacing"/>
      </w:pPr>
      <w:r>
        <w:t>Dear Anna Parker:</w:t>
      </w:r>
    </w:p>
    <w:p w:rsidR="00407181" w:rsidRDefault="00407181" w:rsidP="00407181">
      <w:pPr>
        <w:pStyle w:val="NoSpacing"/>
      </w:pPr>
    </w:p>
    <w:p w:rsidR="00407181" w:rsidRPr="00407181" w:rsidRDefault="00407181" w:rsidP="00407181">
      <w:pPr>
        <w:pStyle w:val="NoSpacing"/>
        <w:rPr>
          <w:b/>
        </w:rPr>
      </w:pPr>
      <w:r w:rsidRPr="00407181">
        <w:rPr>
          <w:b/>
        </w:rPr>
        <w:t>Re: REQUEST FOR PROPOSAL</w:t>
      </w:r>
    </w:p>
    <w:p w:rsidR="00407181" w:rsidRDefault="00407181" w:rsidP="00103B29">
      <w:pPr>
        <w:pStyle w:val="NoSpacing"/>
        <w:spacing w:line="360" w:lineRule="auto"/>
        <w:jc w:val="both"/>
      </w:pPr>
    </w:p>
    <w:p w:rsidR="0049559B" w:rsidRDefault="00407181" w:rsidP="00103B29">
      <w:pPr>
        <w:pStyle w:val="NoSpacing"/>
        <w:spacing w:line="360" w:lineRule="auto"/>
        <w:jc w:val="both"/>
      </w:pPr>
      <w:r>
        <w:t xml:space="preserve">Thank for the opportunity </w:t>
      </w:r>
      <w:r w:rsidR="00D324FB">
        <w:t>to take part on the new program for young entrepreneurs launched</w:t>
      </w:r>
      <w:r w:rsidR="00100FE7">
        <w:t xml:space="preserve"> by</w:t>
      </w:r>
      <w:r w:rsidR="00D324FB">
        <w:t xml:space="preserve"> the government of Utopia.  As </w:t>
      </w:r>
      <w:r w:rsidR="00100FE7">
        <w:t xml:space="preserve">an emerging company in the market, we believe that we have the right </w:t>
      </w:r>
      <w:r w:rsidR="001078AA">
        <w:t>vision</w:t>
      </w:r>
      <w:r w:rsidR="00100FE7">
        <w:t xml:space="preserve"> to develop </w:t>
      </w:r>
      <w:r w:rsidR="00C90214">
        <w:t>web applications</w:t>
      </w:r>
      <w:r w:rsidR="00100FE7">
        <w:t xml:space="preserve"> that </w:t>
      </w:r>
      <w:r w:rsidR="00C90214">
        <w:t>help</w:t>
      </w:r>
      <w:r w:rsidR="001078AA">
        <w:t xml:space="preserve"> people with disabilities</w:t>
      </w:r>
      <w:r w:rsidR="00C90214">
        <w:t xml:space="preserve"> acquire a quality education</w:t>
      </w:r>
      <w:r w:rsidR="00DA634A">
        <w:t xml:space="preserve"> without difficulties</w:t>
      </w:r>
      <w:r w:rsidR="00C90214">
        <w:t xml:space="preserve"> to help them improve their lives</w:t>
      </w:r>
      <w:r w:rsidR="00DA634A">
        <w:t>.</w:t>
      </w:r>
    </w:p>
    <w:p w:rsidR="00100FE7" w:rsidRDefault="00100FE7" w:rsidP="00103B29">
      <w:pPr>
        <w:pStyle w:val="NoSpacing"/>
        <w:spacing w:line="360" w:lineRule="auto"/>
        <w:jc w:val="both"/>
      </w:pPr>
    </w:p>
    <w:p w:rsidR="00100FE7" w:rsidRDefault="00100FE7" w:rsidP="00103B29">
      <w:pPr>
        <w:pStyle w:val="NoSpacing"/>
        <w:spacing w:line="360" w:lineRule="auto"/>
        <w:jc w:val="both"/>
      </w:pPr>
      <w:r>
        <w:t xml:space="preserve">Our </w:t>
      </w:r>
      <w:r w:rsidR="00135200">
        <w:t xml:space="preserve">enclosed proposal has been prepared by extensive research </w:t>
      </w:r>
      <w:r w:rsidR="00C90214">
        <w:t>on the needs of people with disabilities</w:t>
      </w:r>
      <w:r w:rsidR="00135200">
        <w:t xml:space="preserve"> and existing competitors as required by the RFP. </w:t>
      </w:r>
      <w:r w:rsidR="00174069">
        <w:t>Moreover, we gathered enough information on existing technologies and chose the best one to apply in this initiative.</w:t>
      </w:r>
    </w:p>
    <w:p w:rsidR="00174069" w:rsidRDefault="00174069" w:rsidP="00103B29">
      <w:pPr>
        <w:pStyle w:val="NoSpacing"/>
        <w:spacing w:line="360" w:lineRule="auto"/>
        <w:jc w:val="both"/>
      </w:pPr>
    </w:p>
    <w:p w:rsidR="00C90214" w:rsidRDefault="00C90214" w:rsidP="00103B29">
      <w:pPr>
        <w:pStyle w:val="NoSpacing"/>
        <w:spacing w:line="360" w:lineRule="auto"/>
        <w:jc w:val="both"/>
      </w:pPr>
      <w:r w:rsidRPr="00C90214">
        <w:t>ByteNet Software Solutions Incorporated</w:t>
      </w:r>
      <w:r>
        <w:t xml:space="preserve"> considered tha</w:t>
      </w:r>
      <w:r w:rsidR="00DA634A">
        <w:t xml:space="preserve">t this is the best solution to answer the needs of education for people with disabilities and we hope that you will take into consideration also.  We are open to discuss this proposal at your convenience and you may contact me on my email at </w:t>
      </w:r>
      <w:hyperlink r:id="rId13" w:history="1">
        <w:r w:rsidR="00DA634A" w:rsidRPr="00265263">
          <w:rPr>
            <w:rStyle w:val="Hyperlink"/>
          </w:rPr>
          <w:t>jjancheta@myseneca.ca</w:t>
        </w:r>
      </w:hyperlink>
      <w:r w:rsidR="00DA634A">
        <w:t xml:space="preserve"> or thru phone at (647) 778 7210.</w:t>
      </w:r>
    </w:p>
    <w:p w:rsidR="00DA634A" w:rsidRDefault="00DA634A" w:rsidP="00DA634A">
      <w:pPr>
        <w:pStyle w:val="NoSpacing"/>
        <w:spacing w:line="360" w:lineRule="auto"/>
      </w:pPr>
    </w:p>
    <w:p w:rsidR="00DA634A" w:rsidRDefault="00DA634A" w:rsidP="00DA634A">
      <w:pPr>
        <w:pStyle w:val="NoSpacing"/>
        <w:spacing w:line="360" w:lineRule="auto"/>
      </w:pPr>
    </w:p>
    <w:p w:rsidR="00DA634A" w:rsidRDefault="00DA634A" w:rsidP="00DA634A">
      <w:pPr>
        <w:pStyle w:val="NoSpacing"/>
        <w:spacing w:line="360" w:lineRule="auto"/>
      </w:pPr>
      <w:r>
        <w:t>Sincerely yours,</w:t>
      </w:r>
    </w:p>
    <w:p w:rsidR="00DA634A" w:rsidRDefault="00DA634A" w:rsidP="00DA634A">
      <w:pPr>
        <w:pStyle w:val="NoSpacing"/>
        <w:spacing w:line="360" w:lineRule="auto"/>
      </w:pPr>
    </w:p>
    <w:p w:rsidR="00DA634A" w:rsidRPr="00DA634A" w:rsidRDefault="00DA634A" w:rsidP="00DA634A">
      <w:pPr>
        <w:pStyle w:val="NoSpacing"/>
        <w:spacing w:line="360" w:lineRule="auto"/>
        <w:rPr>
          <w:rFonts w:ascii="Kunstler Script" w:hAnsi="Kunstler Script"/>
          <w:sz w:val="52"/>
          <w:szCs w:val="52"/>
        </w:rPr>
      </w:pPr>
      <w:r w:rsidRPr="00DA634A">
        <w:rPr>
          <w:rFonts w:ascii="Kunstler Script" w:hAnsi="Kunstler Script"/>
          <w:sz w:val="52"/>
          <w:szCs w:val="52"/>
        </w:rPr>
        <w:t>Jesus Jr Ancheta</w:t>
      </w:r>
    </w:p>
    <w:p w:rsidR="006D4787" w:rsidRDefault="00DA634A" w:rsidP="00884A1F">
      <w:pPr>
        <w:pStyle w:val="NoSpacing"/>
        <w:spacing w:line="360" w:lineRule="auto"/>
      </w:pPr>
      <w:r>
        <w:t>Jesus Jr ANCHETA</w:t>
      </w:r>
    </w:p>
    <w:sectPr w:rsidR="006D4787" w:rsidSect="005A718F">
      <w:footerReference w:type="default" r:id="rId14"/>
      <w:pgSz w:w="12240" w:h="15840"/>
      <w:pgMar w:top="1440" w:right="1800" w:bottom="1728" w:left="1800" w:header="965" w:footer="115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3E0" w:rsidRDefault="001143E0" w:rsidP="005A718F">
      <w:pPr>
        <w:spacing w:after="0" w:line="240" w:lineRule="auto"/>
      </w:pPr>
      <w:r>
        <w:separator/>
      </w:r>
    </w:p>
  </w:endnote>
  <w:endnote w:type="continuationSeparator" w:id="0">
    <w:p w:rsidR="001143E0" w:rsidRDefault="001143E0" w:rsidP="005A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317110"/>
      <w:docPartObj>
        <w:docPartGallery w:val="Page Numbers (Bottom of Page)"/>
        <w:docPartUnique/>
      </w:docPartObj>
    </w:sdtPr>
    <w:sdtEndPr>
      <w:rPr>
        <w:noProof/>
      </w:rPr>
    </w:sdtEndPr>
    <w:sdtContent>
      <w:p w:rsidR="006C5EDA" w:rsidRDefault="006C5EDA">
        <w:pPr>
          <w:pStyle w:val="Footer"/>
        </w:pPr>
        <w:r>
          <w:fldChar w:fldCharType="begin"/>
        </w:r>
        <w:r>
          <w:instrText xml:space="preserve"> PAGE   \* MERGEFORMAT </w:instrText>
        </w:r>
        <w:r>
          <w:fldChar w:fldCharType="separate"/>
        </w:r>
        <w:r w:rsidR="00C86873">
          <w:rPr>
            <w:noProof/>
          </w:rPr>
          <w:t>3</w:t>
        </w:r>
        <w:r>
          <w:rPr>
            <w:noProof/>
          </w:rPr>
          <w:fldChar w:fldCharType="end"/>
        </w:r>
      </w:p>
    </w:sdtContent>
  </w:sdt>
  <w:p w:rsidR="006C5EDA" w:rsidRDefault="006C5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3E0" w:rsidRDefault="001143E0" w:rsidP="005A718F">
      <w:pPr>
        <w:spacing w:after="0" w:line="240" w:lineRule="auto"/>
      </w:pPr>
      <w:r>
        <w:separator/>
      </w:r>
    </w:p>
  </w:footnote>
  <w:footnote w:type="continuationSeparator" w:id="0">
    <w:p w:rsidR="001143E0" w:rsidRDefault="001143E0" w:rsidP="005A7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555F2"/>
    <w:multiLevelType w:val="hybridMultilevel"/>
    <w:tmpl w:val="D7987E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42330E"/>
    <w:multiLevelType w:val="hybridMultilevel"/>
    <w:tmpl w:val="702830F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4837943"/>
    <w:multiLevelType w:val="hybridMultilevel"/>
    <w:tmpl w:val="8676FE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8144C1B"/>
    <w:multiLevelType w:val="hybridMultilevel"/>
    <w:tmpl w:val="BF28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D1F1B"/>
    <w:multiLevelType w:val="hybridMultilevel"/>
    <w:tmpl w:val="0CC682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063D0A"/>
    <w:multiLevelType w:val="hybridMultilevel"/>
    <w:tmpl w:val="AE2C7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A21A4"/>
    <w:multiLevelType w:val="hybridMultilevel"/>
    <w:tmpl w:val="351869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DB82CEB"/>
    <w:multiLevelType w:val="hybridMultilevel"/>
    <w:tmpl w:val="CB3A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C14B1"/>
    <w:multiLevelType w:val="hybridMultilevel"/>
    <w:tmpl w:val="23CA8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D0701AB"/>
    <w:multiLevelType w:val="hybridMultilevel"/>
    <w:tmpl w:val="A34E80A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15:restartNumberingAfterBreak="0">
    <w:nsid w:val="710B0AFA"/>
    <w:multiLevelType w:val="hybridMultilevel"/>
    <w:tmpl w:val="95A6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842BE"/>
    <w:multiLevelType w:val="hybridMultilevel"/>
    <w:tmpl w:val="59E86EF2"/>
    <w:lvl w:ilvl="0" w:tplc="04090001">
      <w:start w:val="1"/>
      <w:numFmt w:val="bullet"/>
      <w:lvlText w:val=""/>
      <w:lvlJc w:val="left"/>
      <w:pPr>
        <w:tabs>
          <w:tab w:val="num" w:pos="5220"/>
        </w:tabs>
        <w:ind w:left="52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4"/>
  </w:num>
  <w:num w:numId="3">
    <w:abstractNumId w:val="6"/>
  </w:num>
  <w:num w:numId="4">
    <w:abstractNumId w:val="1"/>
  </w:num>
  <w:num w:numId="5">
    <w:abstractNumId w:val="9"/>
  </w:num>
  <w:num w:numId="6">
    <w:abstractNumId w:val="11"/>
  </w:num>
  <w:num w:numId="7">
    <w:abstractNumId w:val="2"/>
  </w:num>
  <w:num w:numId="8">
    <w:abstractNumId w:val="10"/>
  </w:num>
  <w:num w:numId="9">
    <w:abstractNumId w:val="0"/>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5F"/>
    <w:rsid w:val="00005891"/>
    <w:rsid w:val="00017F7C"/>
    <w:rsid w:val="00022727"/>
    <w:rsid w:val="00036D25"/>
    <w:rsid w:val="000569FE"/>
    <w:rsid w:val="000C6D2E"/>
    <w:rsid w:val="000D0A69"/>
    <w:rsid w:val="000D7B28"/>
    <w:rsid w:val="000E1BCB"/>
    <w:rsid w:val="000E516D"/>
    <w:rsid w:val="000F5BFF"/>
    <w:rsid w:val="00100FE7"/>
    <w:rsid w:val="00103B29"/>
    <w:rsid w:val="00107289"/>
    <w:rsid w:val="001078AA"/>
    <w:rsid w:val="00110C2F"/>
    <w:rsid w:val="001143E0"/>
    <w:rsid w:val="00114557"/>
    <w:rsid w:val="00115E9C"/>
    <w:rsid w:val="00130EBA"/>
    <w:rsid w:val="00135200"/>
    <w:rsid w:val="00142C4B"/>
    <w:rsid w:val="0014604D"/>
    <w:rsid w:val="00156D45"/>
    <w:rsid w:val="001721D4"/>
    <w:rsid w:val="00174069"/>
    <w:rsid w:val="001A12E8"/>
    <w:rsid w:val="001A15A0"/>
    <w:rsid w:val="001A4CFD"/>
    <w:rsid w:val="001A6A41"/>
    <w:rsid w:val="001A7B5E"/>
    <w:rsid w:val="001B0002"/>
    <w:rsid w:val="001B7FD1"/>
    <w:rsid w:val="001D16BD"/>
    <w:rsid w:val="001D609A"/>
    <w:rsid w:val="001D6D5D"/>
    <w:rsid w:val="001E766B"/>
    <w:rsid w:val="00201409"/>
    <w:rsid w:val="00202E81"/>
    <w:rsid w:val="00203181"/>
    <w:rsid w:val="0021101B"/>
    <w:rsid w:val="00211B59"/>
    <w:rsid w:val="00240D9A"/>
    <w:rsid w:val="002604DD"/>
    <w:rsid w:val="00260A0D"/>
    <w:rsid w:val="002708E1"/>
    <w:rsid w:val="00293B83"/>
    <w:rsid w:val="002A6615"/>
    <w:rsid w:val="002E625F"/>
    <w:rsid w:val="002F42BC"/>
    <w:rsid w:val="0033044E"/>
    <w:rsid w:val="0037006F"/>
    <w:rsid w:val="00375B6A"/>
    <w:rsid w:val="003A175F"/>
    <w:rsid w:val="003C18EF"/>
    <w:rsid w:val="003D30DD"/>
    <w:rsid w:val="003F0B33"/>
    <w:rsid w:val="00407181"/>
    <w:rsid w:val="004262F9"/>
    <w:rsid w:val="0043568B"/>
    <w:rsid w:val="00455674"/>
    <w:rsid w:val="004620A5"/>
    <w:rsid w:val="004651BC"/>
    <w:rsid w:val="0049559B"/>
    <w:rsid w:val="00497842"/>
    <w:rsid w:val="004A04DC"/>
    <w:rsid w:val="004A411F"/>
    <w:rsid w:val="004B44B9"/>
    <w:rsid w:val="004C0FAB"/>
    <w:rsid w:val="004C532E"/>
    <w:rsid w:val="00531783"/>
    <w:rsid w:val="005442BB"/>
    <w:rsid w:val="005637D6"/>
    <w:rsid w:val="00566FEB"/>
    <w:rsid w:val="00590566"/>
    <w:rsid w:val="00596E05"/>
    <w:rsid w:val="005A718F"/>
    <w:rsid w:val="005B6CF6"/>
    <w:rsid w:val="005C379B"/>
    <w:rsid w:val="005C5763"/>
    <w:rsid w:val="005D1B6C"/>
    <w:rsid w:val="005E1F82"/>
    <w:rsid w:val="006151BC"/>
    <w:rsid w:val="00640C84"/>
    <w:rsid w:val="0067037F"/>
    <w:rsid w:val="0069451E"/>
    <w:rsid w:val="006A3CE7"/>
    <w:rsid w:val="006B1005"/>
    <w:rsid w:val="006B1ECC"/>
    <w:rsid w:val="006C5EDA"/>
    <w:rsid w:val="006D2DC0"/>
    <w:rsid w:val="006D4787"/>
    <w:rsid w:val="006E438A"/>
    <w:rsid w:val="007101CB"/>
    <w:rsid w:val="00731EFC"/>
    <w:rsid w:val="00741F71"/>
    <w:rsid w:val="00743E87"/>
    <w:rsid w:val="007516CF"/>
    <w:rsid w:val="00754E3E"/>
    <w:rsid w:val="00780A73"/>
    <w:rsid w:val="007B1953"/>
    <w:rsid w:val="007C3FA6"/>
    <w:rsid w:val="007C7440"/>
    <w:rsid w:val="007E36D7"/>
    <w:rsid w:val="007F55C9"/>
    <w:rsid w:val="007F78FB"/>
    <w:rsid w:val="0080299C"/>
    <w:rsid w:val="008313F0"/>
    <w:rsid w:val="008316C4"/>
    <w:rsid w:val="008614DA"/>
    <w:rsid w:val="00884A1F"/>
    <w:rsid w:val="008A41AC"/>
    <w:rsid w:val="008B33BC"/>
    <w:rsid w:val="008C0283"/>
    <w:rsid w:val="008C3D88"/>
    <w:rsid w:val="00900601"/>
    <w:rsid w:val="009352AB"/>
    <w:rsid w:val="00941128"/>
    <w:rsid w:val="00945900"/>
    <w:rsid w:val="009641F5"/>
    <w:rsid w:val="009772A9"/>
    <w:rsid w:val="009A2B2E"/>
    <w:rsid w:val="009A39B5"/>
    <w:rsid w:val="009B3F0D"/>
    <w:rsid w:val="009C396C"/>
    <w:rsid w:val="009D0AE5"/>
    <w:rsid w:val="00A25FAC"/>
    <w:rsid w:val="00A41007"/>
    <w:rsid w:val="00A60567"/>
    <w:rsid w:val="00A63E62"/>
    <w:rsid w:val="00A93ADC"/>
    <w:rsid w:val="00AA3305"/>
    <w:rsid w:val="00AB5248"/>
    <w:rsid w:val="00AB6D87"/>
    <w:rsid w:val="00AD458B"/>
    <w:rsid w:val="00AD6964"/>
    <w:rsid w:val="00AD6B03"/>
    <w:rsid w:val="00AE0788"/>
    <w:rsid w:val="00B179BA"/>
    <w:rsid w:val="00B236FF"/>
    <w:rsid w:val="00B333FF"/>
    <w:rsid w:val="00B53AB4"/>
    <w:rsid w:val="00B572B4"/>
    <w:rsid w:val="00B60A27"/>
    <w:rsid w:val="00B61E1E"/>
    <w:rsid w:val="00B717C0"/>
    <w:rsid w:val="00B76D86"/>
    <w:rsid w:val="00B92C4B"/>
    <w:rsid w:val="00BC1467"/>
    <w:rsid w:val="00BC1CB2"/>
    <w:rsid w:val="00BC3E18"/>
    <w:rsid w:val="00BE7C46"/>
    <w:rsid w:val="00C07E10"/>
    <w:rsid w:val="00C33016"/>
    <w:rsid w:val="00C62042"/>
    <w:rsid w:val="00C86873"/>
    <w:rsid w:val="00C90214"/>
    <w:rsid w:val="00C939B8"/>
    <w:rsid w:val="00C96502"/>
    <w:rsid w:val="00CB5C54"/>
    <w:rsid w:val="00CC592C"/>
    <w:rsid w:val="00CD1C6A"/>
    <w:rsid w:val="00CF5543"/>
    <w:rsid w:val="00D06565"/>
    <w:rsid w:val="00D16398"/>
    <w:rsid w:val="00D324FB"/>
    <w:rsid w:val="00D334FA"/>
    <w:rsid w:val="00D3572A"/>
    <w:rsid w:val="00D444F4"/>
    <w:rsid w:val="00D54733"/>
    <w:rsid w:val="00D566BB"/>
    <w:rsid w:val="00D644D2"/>
    <w:rsid w:val="00D66952"/>
    <w:rsid w:val="00D837C5"/>
    <w:rsid w:val="00D875E5"/>
    <w:rsid w:val="00D96576"/>
    <w:rsid w:val="00DA634A"/>
    <w:rsid w:val="00DC53DD"/>
    <w:rsid w:val="00DC76A0"/>
    <w:rsid w:val="00E05899"/>
    <w:rsid w:val="00E16E9F"/>
    <w:rsid w:val="00E34EC5"/>
    <w:rsid w:val="00E50D46"/>
    <w:rsid w:val="00E54AB4"/>
    <w:rsid w:val="00E7202D"/>
    <w:rsid w:val="00E76CAD"/>
    <w:rsid w:val="00E94B5F"/>
    <w:rsid w:val="00EA3E82"/>
    <w:rsid w:val="00EC3356"/>
    <w:rsid w:val="00EC7CE2"/>
    <w:rsid w:val="00ED0CA1"/>
    <w:rsid w:val="00ED7D7F"/>
    <w:rsid w:val="00EE3449"/>
    <w:rsid w:val="00EF54D5"/>
    <w:rsid w:val="00F03D50"/>
    <w:rsid w:val="00F13942"/>
    <w:rsid w:val="00F343DC"/>
    <w:rsid w:val="00F54E9F"/>
    <w:rsid w:val="00F57B7C"/>
    <w:rsid w:val="00F758D8"/>
    <w:rsid w:val="00F96103"/>
    <w:rsid w:val="00FA5E78"/>
    <w:rsid w:val="00FB371D"/>
    <w:rsid w:val="00FB5718"/>
    <w:rsid w:val="00FD012E"/>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88592"/>
  <w15:chartTrackingRefBased/>
  <w15:docId w15:val="{199795FE-1BCE-4C9F-AFE5-E27FF20A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33BC"/>
    <w:rPr>
      <w:spacing w:val="10"/>
    </w:rPr>
  </w:style>
  <w:style w:type="paragraph" w:styleId="Heading1">
    <w:name w:val="heading 1"/>
    <w:basedOn w:val="Normal"/>
    <w:link w:val="Heading1Char"/>
    <w:uiPriority w:val="2"/>
    <w:qFormat/>
    <w:rsid w:val="00EC3356"/>
    <w:pPr>
      <w:keepNext/>
      <w:spacing w:after="0"/>
      <w:jc w:val="center"/>
      <w:outlineLvl w:val="0"/>
    </w:pPr>
    <w:rPr>
      <w:rFonts w:asciiTheme="majorHAnsi" w:eastAsia="Times New Roman" w:hAnsiTheme="majorHAnsi" w:cs="Times New Roman"/>
      <w:color w:val="FFFFFF" w:themeColor="background1"/>
      <w:sz w:val="32"/>
      <w:szCs w:val="24"/>
    </w:rPr>
  </w:style>
  <w:style w:type="paragraph" w:styleId="Heading2">
    <w:name w:val="heading 2"/>
    <w:basedOn w:val="Normal"/>
    <w:next w:val="Normal"/>
    <w:link w:val="Heading2Char"/>
    <w:uiPriority w:val="2"/>
    <w:unhideWhenUsed/>
    <w:qFormat/>
    <w:rsid w:val="005A718F"/>
    <w:pPr>
      <w:keepNext/>
      <w:spacing w:before="1000" w:after="0" w:line="240" w:lineRule="auto"/>
      <w:outlineLvl w:val="1"/>
    </w:pPr>
    <w:rPr>
      <w:rFonts w:asciiTheme="majorHAnsi" w:eastAsia="Times New Roman" w:hAnsiTheme="majorHAnsi" w:cs="Times New Roman"/>
      <w:sz w:val="32"/>
    </w:rPr>
  </w:style>
  <w:style w:type="paragraph" w:styleId="Heading3">
    <w:name w:val="heading 3"/>
    <w:basedOn w:val="Normal"/>
    <w:next w:val="Normal"/>
    <w:link w:val="Heading3Char"/>
    <w:uiPriority w:val="2"/>
    <w:unhideWhenUsed/>
    <w:qFormat/>
    <w:rsid w:val="005A718F"/>
    <w:pPr>
      <w:spacing w:line="240" w:lineRule="auto"/>
      <w:outlineLvl w:val="2"/>
    </w:pPr>
    <w:rPr>
      <w:rFonts w:asciiTheme="majorHAnsi" w:eastAsia="Times New Roman" w:hAnsiTheme="majorHAnsi" w:cs="Times New Roman"/>
      <w:i/>
      <w:sz w:val="24"/>
    </w:rPr>
  </w:style>
  <w:style w:type="paragraph" w:styleId="Heading4">
    <w:name w:val="heading 4"/>
    <w:basedOn w:val="Normal"/>
    <w:next w:val="Normal"/>
    <w:link w:val="Heading4Char"/>
    <w:uiPriority w:val="2"/>
    <w:unhideWhenUsed/>
    <w:qFormat/>
    <w:rsid w:val="00CC592C"/>
    <w:pPr>
      <w:keepNext/>
      <w:keepLines/>
      <w:spacing w:before="240" w:after="240" w:line="240" w:lineRule="auto"/>
      <w:outlineLvl w:val="3"/>
    </w:pPr>
    <w:rPr>
      <w:rFonts w:eastAsia="Times New Roman" w:cs="Times New Roman"/>
      <w:b/>
      <w:caps/>
      <w:kern w:val="28"/>
      <w:sz w:val="20"/>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C3356"/>
    <w:rPr>
      <w:rFonts w:asciiTheme="majorHAnsi" w:eastAsia="Times New Roman" w:hAnsiTheme="majorHAnsi" w:cs="Times New Roman"/>
      <w:color w:val="FFFFFF" w:themeColor="background1"/>
      <w:spacing w:val="10"/>
      <w:sz w:val="32"/>
      <w:szCs w:val="24"/>
    </w:rPr>
  </w:style>
  <w:style w:type="paragraph" w:styleId="Title">
    <w:name w:val="Title"/>
    <w:basedOn w:val="Normal"/>
    <w:link w:val="TitleChar"/>
    <w:uiPriority w:val="3"/>
    <w:qFormat/>
    <w:rsid w:val="005A718F"/>
    <w:pPr>
      <w:spacing w:before="1000" w:after="0" w:line="240" w:lineRule="auto"/>
      <w:contextualSpacing/>
    </w:pPr>
    <w:rPr>
      <w:rFonts w:asciiTheme="majorHAnsi" w:eastAsia="Times New Roman" w:hAnsiTheme="majorHAnsi" w:cs="Times New Roman"/>
      <w:b/>
      <w:caps/>
      <w:sz w:val="40"/>
      <w:szCs w:val="40"/>
    </w:rPr>
  </w:style>
  <w:style w:type="character" w:customStyle="1" w:styleId="TitleChar">
    <w:name w:val="Title Char"/>
    <w:basedOn w:val="DefaultParagraphFont"/>
    <w:link w:val="Title"/>
    <w:uiPriority w:val="3"/>
    <w:rsid w:val="005A718F"/>
    <w:rPr>
      <w:rFonts w:asciiTheme="majorHAnsi" w:eastAsia="Times New Roman" w:hAnsiTheme="majorHAnsi" w:cs="Times New Roman"/>
      <w:b/>
      <w:caps/>
      <w:spacing w:val="10"/>
      <w:sz w:val="40"/>
      <w:szCs w:val="40"/>
    </w:rPr>
  </w:style>
  <w:style w:type="paragraph" w:styleId="Subtitle">
    <w:name w:val="Subtitle"/>
    <w:basedOn w:val="Normal"/>
    <w:link w:val="SubtitleChar"/>
    <w:uiPriority w:val="4"/>
    <w:qFormat/>
    <w:rsid w:val="005A718F"/>
    <w:pPr>
      <w:contextualSpacing/>
    </w:pPr>
    <w:rPr>
      <w:rFonts w:eastAsia="Times New Roman" w:cs="Times New Roman"/>
      <w:i/>
      <w:sz w:val="24"/>
    </w:rPr>
  </w:style>
  <w:style w:type="character" w:customStyle="1" w:styleId="SubtitleChar">
    <w:name w:val="Subtitle Char"/>
    <w:basedOn w:val="DefaultParagraphFont"/>
    <w:link w:val="Subtitle"/>
    <w:uiPriority w:val="4"/>
    <w:rsid w:val="005A718F"/>
    <w:rPr>
      <w:rFonts w:eastAsia="Times New Roman" w:cs="Times New Roman"/>
      <w:i/>
      <w:spacing w:val="10"/>
      <w:sz w:val="24"/>
      <w:szCs w:val="18"/>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5A718F"/>
    <w:rPr>
      <w:rFonts w:asciiTheme="majorHAnsi" w:eastAsia="Times New Roman" w:hAnsiTheme="majorHAnsi" w:cs="Times New Roman"/>
      <w:spacing w:val="10"/>
      <w:sz w:val="32"/>
      <w:szCs w:val="18"/>
    </w:rPr>
  </w:style>
  <w:style w:type="character" w:customStyle="1" w:styleId="Heading3Char">
    <w:name w:val="Heading 3 Char"/>
    <w:basedOn w:val="DefaultParagraphFont"/>
    <w:link w:val="Heading3"/>
    <w:uiPriority w:val="2"/>
    <w:rsid w:val="005A718F"/>
    <w:rPr>
      <w:rFonts w:asciiTheme="majorHAnsi" w:eastAsia="Times New Roman" w:hAnsiTheme="majorHAnsi" w:cs="Times New Roman"/>
      <w:i/>
      <w:spacing w:val="10"/>
      <w:sz w:val="24"/>
      <w:szCs w:val="18"/>
    </w:rPr>
  </w:style>
  <w:style w:type="character" w:customStyle="1" w:styleId="Heading4Char">
    <w:name w:val="Heading 4 Char"/>
    <w:basedOn w:val="DefaultParagraphFont"/>
    <w:link w:val="Heading4"/>
    <w:uiPriority w:val="2"/>
    <w:rsid w:val="00CC592C"/>
    <w:rPr>
      <w:rFonts w:eastAsia="Times New Roman" w:cs="Times New Roman"/>
      <w:b/>
      <w:caps/>
      <w:spacing w:val="10"/>
      <w:kern w:val="28"/>
      <w:sz w:val="20"/>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after="0"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after="0"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F57B7C"/>
    <w:pPr>
      <w:keepLines/>
      <w:spacing w:before="240" w:line="259" w:lineRule="auto"/>
      <w:jc w:val="left"/>
      <w:outlineLvl w:val="9"/>
    </w:pPr>
    <w:rPr>
      <w:rFonts w:eastAsiaTheme="majorEastAsia" w:cstheme="majorBidi"/>
      <w:color w:val="365F91" w:themeColor="accent1" w:themeShade="BF"/>
      <w:spacing w:val="0"/>
      <w:szCs w:val="32"/>
    </w:rPr>
  </w:style>
  <w:style w:type="paragraph" w:styleId="TOC1">
    <w:name w:val="toc 1"/>
    <w:basedOn w:val="Normal"/>
    <w:next w:val="Normal"/>
    <w:autoRedefine/>
    <w:uiPriority w:val="39"/>
    <w:unhideWhenUsed/>
    <w:rsid w:val="00F57B7C"/>
    <w:pPr>
      <w:spacing w:after="100"/>
    </w:pPr>
  </w:style>
  <w:style w:type="paragraph" w:styleId="TOC2">
    <w:name w:val="toc 2"/>
    <w:basedOn w:val="Normal"/>
    <w:next w:val="Normal"/>
    <w:autoRedefine/>
    <w:uiPriority w:val="39"/>
    <w:unhideWhenUsed/>
    <w:rsid w:val="00F57B7C"/>
    <w:pPr>
      <w:spacing w:after="100"/>
      <w:ind w:left="180"/>
    </w:pPr>
  </w:style>
  <w:style w:type="paragraph" w:styleId="TOC3">
    <w:name w:val="toc 3"/>
    <w:basedOn w:val="Normal"/>
    <w:next w:val="Normal"/>
    <w:autoRedefine/>
    <w:uiPriority w:val="39"/>
    <w:unhideWhenUsed/>
    <w:rsid w:val="00F57B7C"/>
    <w:pPr>
      <w:spacing w:after="100"/>
      <w:ind w:left="360"/>
    </w:pPr>
  </w:style>
  <w:style w:type="character" w:styleId="Hyperlink">
    <w:name w:val="Hyperlink"/>
    <w:basedOn w:val="DefaultParagraphFont"/>
    <w:uiPriority w:val="99"/>
    <w:unhideWhenUsed/>
    <w:rsid w:val="00F57B7C"/>
    <w:rPr>
      <w:color w:val="0000FF" w:themeColor="hyperlink"/>
      <w:u w:val="single"/>
    </w:rPr>
  </w:style>
  <w:style w:type="character" w:customStyle="1" w:styleId="COMMENTS">
    <w:name w:val="COMMENTS"/>
    <w:basedOn w:val="DefaultParagraphFont"/>
    <w:uiPriority w:val="1"/>
    <w:qFormat/>
    <w:rsid w:val="00780A73"/>
    <w:rPr>
      <w:color w:val="E36C0A" w:themeColor="accent6" w:themeShade="BF"/>
    </w:rPr>
  </w:style>
  <w:style w:type="paragraph" w:customStyle="1" w:styleId="H2-NO-TOC">
    <w:name w:val="H2-NO-TOC"/>
    <w:basedOn w:val="Heading2"/>
    <w:qFormat/>
    <w:rsid w:val="00BE7C46"/>
    <w:pPr>
      <w:tabs>
        <w:tab w:val="left" w:pos="3293"/>
      </w:tabs>
    </w:pPr>
  </w:style>
  <w:style w:type="paragraph" w:styleId="ListParagraph">
    <w:name w:val="List Paragraph"/>
    <w:basedOn w:val="Normal"/>
    <w:uiPriority w:val="34"/>
    <w:unhideWhenUsed/>
    <w:qFormat/>
    <w:rsid w:val="00114557"/>
    <w:pPr>
      <w:ind w:left="720"/>
      <w:contextualSpacing/>
    </w:pPr>
  </w:style>
  <w:style w:type="paragraph" w:styleId="BalloonText">
    <w:name w:val="Balloon Text"/>
    <w:basedOn w:val="Normal"/>
    <w:link w:val="BalloonTextChar"/>
    <w:uiPriority w:val="99"/>
    <w:semiHidden/>
    <w:unhideWhenUsed/>
    <w:rsid w:val="001721D4"/>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1721D4"/>
    <w:rPr>
      <w:rFonts w:ascii="Segoe UI" w:hAnsi="Segoe UI" w:cs="Segoe UI"/>
      <w:spacing w:val="10"/>
    </w:rPr>
  </w:style>
  <w:style w:type="table" w:styleId="TableGrid">
    <w:name w:val="Table Grid"/>
    <w:basedOn w:val="TableNormal"/>
    <w:uiPriority w:val="59"/>
    <w:rsid w:val="0026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604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chetajr@gmail.com" TargetMode="External"/><Relationship Id="rId13" Type="http://schemas.openxmlformats.org/officeDocument/2006/relationships/hyperlink" Target="mailto:jjancheta@myseneca.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anice.hagan@senecacollege.ca" TargetMode="External"/><Relationship Id="rId4" Type="http://schemas.openxmlformats.org/officeDocument/2006/relationships/settings" Target="settings.xml"/><Relationship Id="rId9" Type="http://schemas.openxmlformats.org/officeDocument/2006/relationships/hyperlink" Target="https://ca.linkedin.com/in/jancheta"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AppData\Roaming\Microsoft\Templates\Business%20report%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C3913ACABB440F887AE90FE8510BFA"/>
        <w:category>
          <w:name w:val="General"/>
          <w:gallery w:val="placeholder"/>
        </w:category>
        <w:types>
          <w:type w:val="bbPlcHdr"/>
        </w:types>
        <w:behaviors>
          <w:behavior w:val="content"/>
        </w:behaviors>
        <w:guid w:val="{C16E1EFA-630E-4973-8B49-ED5611921073}"/>
      </w:docPartPr>
      <w:docPartBody>
        <w:p w:rsidR="00161C49" w:rsidRDefault="0034704A" w:rsidP="0034704A">
          <w:pPr>
            <w:pStyle w:val="1DC3913ACABB440F887AE90FE8510BFA"/>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04A"/>
    <w:rsid w:val="00141676"/>
    <w:rsid w:val="00161C49"/>
    <w:rsid w:val="0034704A"/>
    <w:rsid w:val="00513D8E"/>
    <w:rsid w:val="0086143C"/>
    <w:rsid w:val="00863120"/>
    <w:rsid w:val="00E805B7"/>
    <w:rsid w:val="00E834B5"/>
    <w:rsid w:val="00EB14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0FB59F96F495186E51CAFF9A98025">
    <w:name w:val="66C0FB59F96F495186E51CAFF9A98025"/>
  </w:style>
  <w:style w:type="paragraph" w:customStyle="1" w:styleId="18D9D22AC96245888FC7E89DD3FC781C">
    <w:name w:val="18D9D22AC96245888FC7E89DD3FC781C"/>
  </w:style>
  <w:style w:type="paragraph" w:customStyle="1" w:styleId="E9D985E43A5144B8BBE996A93824BB50">
    <w:name w:val="E9D985E43A5144B8BBE996A93824BB50"/>
  </w:style>
  <w:style w:type="paragraph" w:customStyle="1" w:styleId="FAE44BB4B6EF4714AF07B120708D8A7F">
    <w:name w:val="FAE44BB4B6EF4714AF07B120708D8A7F"/>
  </w:style>
  <w:style w:type="paragraph" w:customStyle="1" w:styleId="48E6D7F0184344F0B272A14A241F15C7">
    <w:name w:val="48E6D7F0184344F0B272A14A241F15C7"/>
  </w:style>
  <w:style w:type="paragraph" w:customStyle="1" w:styleId="88A98B6A4BA4499487B45BD94D9F2A6B">
    <w:name w:val="88A98B6A4BA4499487B45BD94D9F2A6B"/>
  </w:style>
  <w:style w:type="paragraph" w:customStyle="1" w:styleId="02B19F6E8AB646C69669A690AD91C468">
    <w:name w:val="02B19F6E8AB646C69669A690AD91C468"/>
  </w:style>
  <w:style w:type="paragraph" w:customStyle="1" w:styleId="BE3B4375A37E435C945B65B69D1C5973">
    <w:name w:val="BE3B4375A37E435C945B65B69D1C5973"/>
  </w:style>
  <w:style w:type="paragraph" w:customStyle="1" w:styleId="712BFFD1C1A4474DA728495B9BE7FA0F">
    <w:name w:val="712BFFD1C1A4474DA728495B9BE7FA0F"/>
  </w:style>
  <w:style w:type="paragraph" w:customStyle="1" w:styleId="32ED7E3D2665471AB6D3FB6A5735919E">
    <w:name w:val="32ED7E3D2665471AB6D3FB6A5735919E"/>
  </w:style>
  <w:style w:type="paragraph" w:customStyle="1" w:styleId="B8F15EBBFC974DF89D908956B0278232">
    <w:name w:val="B8F15EBBFC974DF89D908956B0278232"/>
  </w:style>
  <w:style w:type="paragraph" w:customStyle="1" w:styleId="016EC8F27EB8430AA17D3A51BA9E2DD5">
    <w:name w:val="016EC8F27EB8430AA17D3A51BA9E2DD5"/>
  </w:style>
  <w:style w:type="paragraph" w:customStyle="1" w:styleId="0F037CB1852A43FE9A2E00181B18C940">
    <w:name w:val="0F037CB1852A43FE9A2E00181B18C940"/>
  </w:style>
  <w:style w:type="paragraph" w:customStyle="1" w:styleId="C84DFEA490C346FF93FF10651A456BF1">
    <w:name w:val="C84DFEA490C346FF93FF10651A456BF1"/>
  </w:style>
  <w:style w:type="paragraph" w:customStyle="1" w:styleId="EBAE8CF39D704EC3A13D604ABE85DB1F">
    <w:name w:val="EBAE8CF39D704EC3A13D604ABE85DB1F"/>
    <w:rsid w:val="0034704A"/>
  </w:style>
  <w:style w:type="paragraph" w:customStyle="1" w:styleId="CC05AABE8E9546FC981D3D734F61F3F6">
    <w:name w:val="CC05AABE8E9546FC981D3D734F61F3F6"/>
    <w:rsid w:val="0034704A"/>
  </w:style>
  <w:style w:type="paragraph" w:customStyle="1" w:styleId="8D0C3709A7BA4FB49A74C7DB9CFE2580">
    <w:name w:val="8D0C3709A7BA4FB49A74C7DB9CFE2580"/>
    <w:rsid w:val="0034704A"/>
  </w:style>
  <w:style w:type="paragraph" w:customStyle="1" w:styleId="06F78D65785F4E8782D8A6520AFB729C">
    <w:name w:val="06F78D65785F4E8782D8A6520AFB729C"/>
    <w:rsid w:val="0034704A"/>
  </w:style>
  <w:style w:type="paragraph" w:customStyle="1" w:styleId="75B514C7F4E546F5AAAF7081147C3827">
    <w:name w:val="75B514C7F4E546F5AAAF7081147C3827"/>
    <w:rsid w:val="0034704A"/>
  </w:style>
  <w:style w:type="paragraph" w:customStyle="1" w:styleId="C43ACE4AA52041D69673E2C30CD42D7D">
    <w:name w:val="C43ACE4AA52041D69673E2C30CD42D7D"/>
    <w:rsid w:val="0034704A"/>
  </w:style>
  <w:style w:type="paragraph" w:customStyle="1" w:styleId="F5960C5BBE3C49588C1A745811242CF5">
    <w:name w:val="F5960C5BBE3C49588C1A745811242CF5"/>
    <w:rsid w:val="0034704A"/>
  </w:style>
  <w:style w:type="paragraph" w:customStyle="1" w:styleId="04803BFC611443B59761A8E9B2A68EAB">
    <w:name w:val="04803BFC611443B59761A8E9B2A68EAB"/>
    <w:rsid w:val="0034704A"/>
  </w:style>
  <w:style w:type="paragraph" w:customStyle="1" w:styleId="A753B7B0A22443EF9E5AA0827CEC0BF5">
    <w:name w:val="A753B7B0A22443EF9E5AA0827CEC0BF5"/>
    <w:rsid w:val="0034704A"/>
  </w:style>
  <w:style w:type="paragraph" w:customStyle="1" w:styleId="34847445B924404082FB03ABDB603F5B">
    <w:name w:val="34847445B924404082FB03ABDB603F5B"/>
    <w:rsid w:val="0034704A"/>
  </w:style>
  <w:style w:type="paragraph" w:customStyle="1" w:styleId="1DC3913ACABB440F887AE90FE8510BFA">
    <w:name w:val="1DC3913ACABB440F887AE90FE8510BFA"/>
    <w:rsid w:val="00347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184B4-57AB-4B55-9001-E328FFC42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design).dotx</Template>
  <TotalTime>1565</TotalTime>
  <Pages>13</Pages>
  <Words>2908</Words>
  <Characters>16580</Characters>
  <Application>Microsoft Office Word</Application>
  <DocSecurity>0</DocSecurity>
  <Lines>138</Lines>
  <Paragraphs>38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INTRODUCTION</vt:lpstr>
      <vt:lpstr>        Statement of Need</vt:lpstr>
      <vt:lpstr>        Research</vt:lpstr>
      <vt:lpstr>        Potential Solutions</vt:lpstr>
      <vt:lpstr>        Information Sources</vt:lpstr>
      <vt:lpstr>    THE PROPOSED PLAN</vt:lpstr>
      <vt:lpstr>        Web application design and development</vt:lpstr>
      <vt:lpstr>        Schedule</vt:lpstr>
      <vt:lpstr>        Budget</vt:lpstr>
      <vt:lpstr>    </vt:lpstr>
      <vt:lpstr>    STAFFING &amp; QUALIFICATIONS</vt:lpstr>
      <vt:lpstr>        Jesus Jr ANCHETA, Mr.</vt:lpstr>
      <vt:lpstr>    REFERENCES</vt:lpstr>
      <vt:lpstr>    CONCLUDING COMMENTS</vt:lpstr>
      <vt:lpstr>        </vt:lpstr>
      <vt:lpstr>        Scope of Services</vt:lpstr>
      <vt:lpstr>        Benefits</vt:lpstr>
      <vt:lpstr>        Supporting Documents</vt:lpstr>
      <vt:lpstr>    </vt:lpstr>
      <vt:lpstr>    APPENDIX A</vt:lpstr>
      <vt:lpstr>    </vt:lpstr>
      <vt:lpstr>    REQUEST</vt:lpstr>
      <vt:lpstr>    REQUIREMENTS</vt:lpstr>
      <vt:lpstr>    APPENDIX B</vt:lpstr>
      <vt:lpstr>    </vt:lpstr>
      <vt:lpstr>    APPENDIX C</vt:lpstr>
      <vt: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LETTER OF SUBMISSION</dc:subject>
  <dc:creator>Anna Parker</dc:creator>
  <cp:keywords/>
  <dc:description/>
  <cp:lastModifiedBy>Jesus Jr Ancheta</cp:lastModifiedBy>
  <cp:revision>91</cp:revision>
  <cp:lastPrinted>2016-11-14T14:27:00Z</cp:lastPrinted>
  <dcterms:created xsi:type="dcterms:W3CDTF">2016-11-19T19:28:00Z</dcterms:created>
  <dcterms:modified xsi:type="dcterms:W3CDTF">2016-11-27T20:59:00Z</dcterms:modified>
  <cp:category>E-DUCATION_PWD: ONLINE SCHOOL FOR PEOPLE WITH DISABILITIES</cp:category>
</cp:coreProperties>
</file>